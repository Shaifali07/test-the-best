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0E922" w14:textId="77777777" w:rsidR="00E13289" w:rsidRPr="00FE740B" w:rsidRDefault="00E13289" w:rsidP="00E13289">
      <w:pPr>
        <w:rPr>
          <w:rFonts w:cs="Times New Roman"/>
          <w:vanish/>
          <w:szCs w:val="24"/>
        </w:rPr>
      </w:pPr>
    </w:p>
    <w:tbl>
      <w:tblPr>
        <w:tblW w:w="10620" w:type="dxa"/>
        <w:tblInd w:w="-342" w:type="dxa"/>
        <w:tblLayout w:type="fixed"/>
        <w:tblLook w:val="0000" w:firstRow="0" w:lastRow="0" w:firstColumn="0" w:lastColumn="0" w:noHBand="0" w:noVBand="0"/>
      </w:tblPr>
      <w:tblGrid>
        <w:gridCol w:w="594"/>
        <w:gridCol w:w="361"/>
        <w:gridCol w:w="395"/>
        <w:gridCol w:w="101"/>
        <w:gridCol w:w="8359"/>
        <w:gridCol w:w="18"/>
        <w:gridCol w:w="261"/>
        <w:gridCol w:w="531"/>
      </w:tblGrid>
      <w:tr w:rsidR="00E13289" w:rsidRPr="00687D6D" w14:paraId="283E83B1" w14:textId="77777777" w:rsidTr="00D66D62">
        <w:trPr>
          <w:trHeight w:val="254"/>
        </w:trPr>
        <w:tc>
          <w:tcPr>
            <w:tcW w:w="594" w:type="dxa"/>
          </w:tcPr>
          <w:p w14:paraId="4631BC26" w14:textId="77777777" w:rsidR="00E535CB" w:rsidRPr="00687D6D" w:rsidRDefault="00E535CB" w:rsidP="00A15815">
            <w:pPr>
              <w:ind w:right="-144"/>
              <w:rPr>
                <w:rFonts w:cs="Times New Roman"/>
                <w:b/>
                <w:bCs/>
                <w:szCs w:val="24"/>
              </w:rPr>
            </w:pPr>
          </w:p>
          <w:p w14:paraId="7D0BD28C" w14:textId="77777777" w:rsidR="006356AD" w:rsidRDefault="006356AD" w:rsidP="00E064AD">
            <w:pPr>
              <w:ind w:left="-108" w:right="-144"/>
              <w:rPr>
                <w:rFonts w:cs="Times New Roman"/>
                <w:b/>
                <w:bCs/>
                <w:szCs w:val="24"/>
              </w:rPr>
            </w:pPr>
          </w:p>
          <w:p w14:paraId="49992F68" w14:textId="77777777" w:rsidR="00E13289" w:rsidRPr="00687D6D" w:rsidRDefault="00E13289" w:rsidP="00E064AD">
            <w:pPr>
              <w:ind w:left="-108" w:right="-144"/>
              <w:rPr>
                <w:rFonts w:cs="Times New Roman"/>
                <w:b/>
                <w:bCs/>
                <w:szCs w:val="24"/>
              </w:rPr>
            </w:pPr>
            <w:r w:rsidRPr="00687D6D">
              <w:rPr>
                <w:rFonts w:cs="Times New Roman"/>
                <w:b/>
                <w:bCs/>
                <w:szCs w:val="24"/>
              </w:rPr>
              <w:t>Q.1</w:t>
            </w:r>
          </w:p>
        </w:tc>
        <w:tc>
          <w:tcPr>
            <w:tcW w:w="361" w:type="dxa"/>
          </w:tcPr>
          <w:p w14:paraId="14BC8E03" w14:textId="77777777" w:rsidR="00E13289" w:rsidRPr="00687D6D" w:rsidRDefault="00E13289" w:rsidP="00E064AD">
            <w:pPr>
              <w:rPr>
                <w:rFonts w:cs="Times New Roman"/>
                <w:b/>
                <w:bCs/>
                <w:szCs w:val="24"/>
              </w:rPr>
            </w:pPr>
          </w:p>
        </w:tc>
        <w:tc>
          <w:tcPr>
            <w:tcW w:w="9134" w:type="dxa"/>
            <w:gridSpan w:val="5"/>
            <w:vAlign w:val="center"/>
          </w:tcPr>
          <w:p w14:paraId="20A0CBC7" w14:textId="77777777" w:rsidR="009C18F5" w:rsidRDefault="009C18F5" w:rsidP="00E064AD">
            <w:pPr>
              <w:rPr>
                <w:rFonts w:cs="Times New Roman"/>
                <w:b/>
                <w:bCs/>
                <w:szCs w:val="24"/>
              </w:rPr>
            </w:pPr>
          </w:p>
          <w:p w14:paraId="53B65E18" w14:textId="77777777" w:rsidR="006356AD" w:rsidRPr="00687D6D" w:rsidRDefault="006356AD" w:rsidP="00E064AD">
            <w:pPr>
              <w:rPr>
                <w:rFonts w:cs="Times New Roman"/>
                <w:b/>
                <w:bCs/>
                <w:szCs w:val="24"/>
              </w:rPr>
            </w:pPr>
          </w:p>
          <w:p w14:paraId="16449F87" w14:textId="77777777" w:rsidR="00E13289" w:rsidRPr="00687D6D" w:rsidRDefault="00E13289" w:rsidP="00E064AD">
            <w:pPr>
              <w:rPr>
                <w:rFonts w:cs="Times New Roman"/>
                <w:b/>
                <w:bCs/>
                <w:szCs w:val="24"/>
              </w:rPr>
            </w:pPr>
            <w:r w:rsidRPr="00687D6D">
              <w:rPr>
                <w:rFonts w:cs="Times New Roman"/>
                <w:b/>
                <w:bCs/>
                <w:szCs w:val="24"/>
              </w:rPr>
              <w:t>Do as directed.</w:t>
            </w:r>
          </w:p>
          <w:p w14:paraId="61A8CB98" w14:textId="77777777" w:rsidR="009C18F5" w:rsidRPr="00687D6D" w:rsidRDefault="009C18F5" w:rsidP="00E064AD">
            <w:pPr>
              <w:rPr>
                <w:rFonts w:cs="Times New Roman"/>
                <w:b/>
                <w:bCs/>
                <w:szCs w:val="24"/>
              </w:rPr>
            </w:pPr>
          </w:p>
        </w:tc>
        <w:tc>
          <w:tcPr>
            <w:tcW w:w="531" w:type="dxa"/>
          </w:tcPr>
          <w:p w14:paraId="23975FFC" w14:textId="77777777" w:rsidR="009C18F5" w:rsidRPr="00687D6D" w:rsidRDefault="009C18F5" w:rsidP="00E064AD">
            <w:pPr>
              <w:ind w:left="-108" w:right="-108"/>
              <w:jc w:val="center"/>
              <w:rPr>
                <w:rFonts w:cs="Times New Roman"/>
                <w:b/>
                <w:bCs/>
                <w:szCs w:val="24"/>
              </w:rPr>
            </w:pPr>
          </w:p>
          <w:p w14:paraId="014A1141" w14:textId="77777777" w:rsidR="006356AD" w:rsidRDefault="006356AD" w:rsidP="00E064AD">
            <w:pPr>
              <w:ind w:left="-108" w:right="-108"/>
              <w:jc w:val="center"/>
              <w:rPr>
                <w:rFonts w:cs="Times New Roman"/>
                <w:b/>
                <w:bCs/>
                <w:szCs w:val="24"/>
              </w:rPr>
            </w:pPr>
          </w:p>
          <w:p w14:paraId="1184A1C3" w14:textId="77777777" w:rsidR="00E13289" w:rsidRPr="00687D6D" w:rsidRDefault="00E13289" w:rsidP="00E064AD">
            <w:pPr>
              <w:ind w:left="-108" w:right="-108"/>
              <w:jc w:val="center"/>
              <w:rPr>
                <w:rFonts w:cs="Times New Roman"/>
                <w:b/>
                <w:bCs/>
                <w:szCs w:val="24"/>
              </w:rPr>
            </w:pPr>
            <w:r w:rsidRPr="00687D6D">
              <w:rPr>
                <w:rFonts w:cs="Times New Roman"/>
                <w:b/>
                <w:bCs/>
                <w:szCs w:val="24"/>
              </w:rPr>
              <w:t>[12]</w:t>
            </w:r>
          </w:p>
        </w:tc>
      </w:tr>
      <w:tr w:rsidR="001231A1" w:rsidRPr="00687D6D" w14:paraId="57A3F3E1" w14:textId="77777777" w:rsidTr="00D66D62">
        <w:trPr>
          <w:trHeight w:val="255"/>
        </w:trPr>
        <w:tc>
          <w:tcPr>
            <w:tcW w:w="594" w:type="dxa"/>
          </w:tcPr>
          <w:p w14:paraId="014EF815" w14:textId="77777777" w:rsidR="001231A1" w:rsidRPr="00687D6D" w:rsidRDefault="00B26E3E" w:rsidP="00B26E3E">
            <w:pPr>
              <w:ind w:left="-108" w:right="-144"/>
              <w:jc w:val="center"/>
              <w:rPr>
                <w:rFonts w:cs="Times New Roman"/>
                <w:bCs/>
                <w:szCs w:val="24"/>
              </w:rPr>
            </w:pPr>
            <w:r>
              <w:rPr>
                <w:rFonts w:cs="Times New Roman"/>
                <w:bCs/>
                <w:szCs w:val="24"/>
              </w:rPr>
              <w:t>CO2</w:t>
            </w:r>
          </w:p>
        </w:tc>
        <w:tc>
          <w:tcPr>
            <w:tcW w:w="361" w:type="dxa"/>
          </w:tcPr>
          <w:p w14:paraId="4D8FE022" w14:textId="77777777" w:rsidR="001231A1" w:rsidRPr="00687D6D" w:rsidRDefault="00B16E18" w:rsidP="00E064AD">
            <w:pPr>
              <w:jc w:val="center"/>
              <w:rPr>
                <w:rFonts w:cs="Times New Roman"/>
                <w:bCs/>
                <w:szCs w:val="24"/>
              </w:rPr>
            </w:pPr>
            <w:r w:rsidRPr="00687D6D">
              <w:rPr>
                <w:rFonts w:cs="Times New Roman"/>
                <w:bCs/>
                <w:szCs w:val="24"/>
              </w:rPr>
              <w:t>A</w:t>
            </w:r>
          </w:p>
        </w:tc>
        <w:tc>
          <w:tcPr>
            <w:tcW w:w="496" w:type="dxa"/>
            <w:gridSpan w:val="2"/>
          </w:tcPr>
          <w:p w14:paraId="239657C7" w14:textId="77777777" w:rsidR="001231A1" w:rsidRPr="00687D6D" w:rsidRDefault="001231A1" w:rsidP="00E064AD">
            <w:pPr>
              <w:ind w:left="-108"/>
              <w:jc w:val="right"/>
              <w:rPr>
                <w:rFonts w:cs="Times New Roman"/>
                <w:szCs w:val="24"/>
              </w:rPr>
            </w:pPr>
            <w:r w:rsidRPr="00687D6D">
              <w:rPr>
                <w:rFonts w:cs="Times New Roman"/>
                <w:szCs w:val="24"/>
              </w:rPr>
              <w:t>(a)</w:t>
            </w:r>
          </w:p>
        </w:tc>
        <w:tc>
          <w:tcPr>
            <w:tcW w:w="8638" w:type="dxa"/>
            <w:gridSpan w:val="3"/>
            <w:vAlign w:val="center"/>
          </w:tcPr>
          <w:p w14:paraId="59B22557" w14:textId="77777777" w:rsidR="001231A1" w:rsidRPr="00687D6D" w:rsidRDefault="00AE57C5" w:rsidP="00E064AD">
            <w:pPr>
              <w:jc w:val="both"/>
              <w:rPr>
                <w:rFonts w:cs="Times New Roman"/>
                <w:szCs w:val="24"/>
              </w:rPr>
            </w:pPr>
            <w:r w:rsidRPr="00687D6D">
              <w:rPr>
                <w:rFonts w:cs="Times New Roman"/>
                <w:szCs w:val="24"/>
              </w:rPr>
              <w:t xml:space="preserve">What is sender’s window in case of selective repeat, go back </w:t>
            </w:r>
            <w:proofErr w:type="spellStart"/>
            <w:r w:rsidRPr="00687D6D">
              <w:rPr>
                <w:rFonts w:cs="Times New Roman"/>
                <w:szCs w:val="24"/>
              </w:rPr>
              <w:t>n</w:t>
            </w:r>
            <w:proofErr w:type="spellEnd"/>
            <w:r w:rsidRPr="00687D6D">
              <w:rPr>
                <w:rFonts w:cs="Times New Roman"/>
                <w:szCs w:val="24"/>
              </w:rPr>
              <w:t xml:space="preserve">, </w:t>
            </w:r>
            <w:r w:rsidR="00DD125A">
              <w:rPr>
                <w:rFonts w:cs="Times New Roman"/>
                <w:szCs w:val="24"/>
              </w:rPr>
              <w:t>and stop and wait protocol if the</w:t>
            </w:r>
            <w:r w:rsidRPr="00687D6D">
              <w:rPr>
                <w:rFonts w:cs="Times New Roman"/>
                <w:szCs w:val="24"/>
              </w:rPr>
              <w:t xml:space="preserve"> sequence number is 4 bits long?</w:t>
            </w:r>
          </w:p>
        </w:tc>
        <w:tc>
          <w:tcPr>
            <w:tcW w:w="531" w:type="dxa"/>
          </w:tcPr>
          <w:p w14:paraId="224F4F5A" w14:textId="77777777" w:rsidR="001231A1" w:rsidRPr="00687D6D" w:rsidRDefault="001231A1" w:rsidP="00E064AD">
            <w:pPr>
              <w:ind w:right="-108"/>
              <w:jc w:val="center"/>
              <w:rPr>
                <w:rFonts w:cs="Times New Roman"/>
                <w:szCs w:val="24"/>
              </w:rPr>
            </w:pPr>
            <w:r w:rsidRPr="00687D6D">
              <w:rPr>
                <w:rFonts w:cs="Times New Roman"/>
                <w:szCs w:val="24"/>
              </w:rPr>
              <w:t>[2]</w:t>
            </w:r>
          </w:p>
        </w:tc>
      </w:tr>
      <w:tr w:rsidR="003A3C1C" w:rsidRPr="00687D6D" w14:paraId="30575A10" w14:textId="77777777" w:rsidTr="00D66D62">
        <w:trPr>
          <w:trHeight w:val="255"/>
        </w:trPr>
        <w:tc>
          <w:tcPr>
            <w:tcW w:w="594" w:type="dxa"/>
          </w:tcPr>
          <w:p w14:paraId="47CFE3D1" w14:textId="77777777" w:rsidR="003A3C1C" w:rsidRPr="00687D6D" w:rsidRDefault="003A3C1C" w:rsidP="00E064AD">
            <w:pPr>
              <w:ind w:left="-108" w:right="-144"/>
              <w:jc w:val="center"/>
              <w:rPr>
                <w:rFonts w:cs="Times New Roman"/>
                <w:bCs/>
                <w:szCs w:val="24"/>
              </w:rPr>
            </w:pPr>
            <w:r w:rsidRPr="00687D6D">
              <w:rPr>
                <w:rFonts w:cs="Times New Roman"/>
                <w:bCs/>
                <w:szCs w:val="24"/>
              </w:rPr>
              <w:t>CO</w:t>
            </w:r>
            <w:r w:rsidR="00AF2F04">
              <w:rPr>
                <w:rFonts w:cs="Times New Roman"/>
                <w:bCs/>
                <w:szCs w:val="24"/>
              </w:rPr>
              <w:t>1</w:t>
            </w:r>
          </w:p>
        </w:tc>
        <w:tc>
          <w:tcPr>
            <w:tcW w:w="361" w:type="dxa"/>
          </w:tcPr>
          <w:p w14:paraId="0D63A40B" w14:textId="77777777" w:rsidR="003A3C1C" w:rsidRPr="00687D6D" w:rsidRDefault="003A3C1C" w:rsidP="00E064AD">
            <w:pPr>
              <w:jc w:val="center"/>
              <w:rPr>
                <w:rFonts w:cs="Times New Roman"/>
                <w:bCs/>
                <w:szCs w:val="24"/>
              </w:rPr>
            </w:pPr>
            <w:r w:rsidRPr="00687D6D">
              <w:rPr>
                <w:rFonts w:cs="Times New Roman"/>
                <w:bCs/>
                <w:szCs w:val="24"/>
              </w:rPr>
              <w:t>N</w:t>
            </w:r>
          </w:p>
        </w:tc>
        <w:tc>
          <w:tcPr>
            <w:tcW w:w="496" w:type="dxa"/>
            <w:gridSpan w:val="2"/>
          </w:tcPr>
          <w:p w14:paraId="4298E8AD" w14:textId="77777777" w:rsidR="003A3C1C" w:rsidRPr="00687D6D" w:rsidRDefault="003A3C1C" w:rsidP="00E064AD">
            <w:pPr>
              <w:ind w:left="-108"/>
              <w:jc w:val="right"/>
              <w:rPr>
                <w:rFonts w:cs="Times New Roman"/>
                <w:szCs w:val="24"/>
              </w:rPr>
            </w:pPr>
            <w:r w:rsidRPr="00687D6D">
              <w:rPr>
                <w:rFonts w:cs="Times New Roman"/>
                <w:szCs w:val="24"/>
              </w:rPr>
              <w:t>(b)</w:t>
            </w:r>
          </w:p>
        </w:tc>
        <w:tc>
          <w:tcPr>
            <w:tcW w:w="8638" w:type="dxa"/>
            <w:gridSpan w:val="3"/>
            <w:vAlign w:val="center"/>
          </w:tcPr>
          <w:p w14:paraId="7F2314E7" w14:textId="77777777" w:rsidR="003A3C1C" w:rsidRPr="00687D6D" w:rsidRDefault="003A3C1C" w:rsidP="00E064AD">
            <w:pPr>
              <w:jc w:val="both"/>
              <w:rPr>
                <w:rFonts w:cs="Times New Roman"/>
                <w:szCs w:val="24"/>
              </w:rPr>
            </w:pPr>
            <w:r w:rsidRPr="00687D6D">
              <w:rPr>
                <w:rFonts w:cs="Times New Roman"/>
                <w:szCs w:val="24"/>
              </w:rPr>
              <w:t>How many bit(s) error can be detected and corrected by the octets: 0xFF, 0x47</w:t>
            </w:r>
            <w:r w:rsidR="00821E80">
              <w:rPr>
                <w:rFonts w:cs="Times New Roman"/>
                <w:szCs w:val="24"/>
              </w:rPr>
              <w:t>, 0x00</w:t>
            </w:r>
            <w:r w:rsidRPr="00687D6D">
              <w:rPr>
                <w:rFonts w:cs="Times New Roman"/>
                <w:szCs w:val="24"/>
              </w:rPr>
              <w:t xml:space="preserve"> and 0x9</w:t>
            </w:r>
            <w:r w:rsidR="00004D26">
              <w:rPr>
                <w:rFonts w:cs="Times New Roman"/>
                <w:szCs w:val="24"/>
              </w:rPr>
              <w:t>5</w:t>
            </w:r>
            <w:r w:rsidRPr="00687D6D">
              <w:rPr>
                <w:rFonts w:cs="Times New Roman"/>
                <w:szCs w:val="24"/>
              </w:rPr>
              <w:t>?</w:t>
            </w:r>
          </w:p>
        </w:tc>
        <w:tc>
          <w:tcPr>
            <w:tcW w:w="531" w:type="dxa"/>
          </w:tcPr>
          <w:p w14:paraId="7FE5DCDF" w14:textId="77777777" w:rsidR="003A3C1C" w:rsidRPr="00687D6D" w:rsidRDefault="003A3C1C" w:rsidP="00E064AD">
            <w:pPr>
              <w:ind w:right="-108"/>
              <w:jc w:val="center"/>
              <w:rPr>
                <w:rFonts w:cs="Times New Roman"/>
                <w:szCs w:val="24"/>
              </w:rPr>
            </w:pPr>
            <w:r w:rsidRPr="00687D6D">
              <w:rPr>
                <w:rFonts w:cs="Times New Roman"/>
                <w:szCs w:val="24"/>
              </w:rPr>
              <w:t>[2]</w:t>
            </w:r>
          </w:p>
        </w:tc>
      </w:tr>
      <w:tr w:rsidR="003A3C1C" w:rsidRPr="00687D6D" w14:paraId="0C450565" w14:textId="77777777" w:rsidTr="00D66D62">
        <w:trPr>
          <w:trHeight w:val="255"/>
        </w:trPr>
        <w:tc>
          <w:tcPr>
            <w:tcW w:w="594" w:type="dxa"/>
          </w:tcPr>
          <w:p w14:paraId="2226E5D1" w14:textId="77777777" w:rsidR="003A3C1C" w:rsidRPr="00687D6D" w:rsidRDefault="00B26E3E" w:rsidP="00AF2F04">
            <w:pPr>
              <w:ind w:left="-108" w:right="-144"/>
              <w:jc w:val="center"/>
              <w:rPr>
                <w:rFonts w:cs="Times New Roman"/>
                <w:bCs/>
                <w:szCs w:val="24"/>
              </w:rPr>
            </w:pPr>
            <w:r>
              <w:rPr>
                <w:rFonts w:cs="Times New Roman"/>
                <w:bCs/>
                <w:szCs w:val="24"/>
              </w:rPr>
              <w:t>CO</w:t>
            </w:r>
            <w:r w:rsidR="00AF2F04">
              <w:rPr>
                <w:rFonts w:cs="Times New Roman"/>
                <w:bCs/>
                <w:szCs w:val="24"/>
              </w:rPr>
              <w:t>1</w:t>
            </w:r>
          </w:p>
        </w:tc>
        <w:tc>
          <w:tcPr>
            <w:tcW w:w="361" w:type="dxa"/>
          </w:tcPr>
          <w:p w14:paraId="494B39C6" w14:textId="77777777" w:rsidR="003A3C1C" w:rsidRPr="00687D6D" w:rsidRDefault="00E375B0" w:rsidP="00E064AD">
            <w:pPr>
              <w:jc w:val="center"/>
              <w:rPr>
                <w:rFonts w:cs="Times New Roman"/>
                <w:bCs/>
                <w:szCs w:val="24"/>
              </w:rPr>
            </w:pPr>
            <w:r w:rsidRPr="00687D6D">
              <w:rPr>
                <w:rFonts w:cs="Times New Roman"/>
                <w:bCs/>
                <w:szCs w:val="24"/>
              </w:rPr>
              <w:t>E</w:t>
            </w:r>
          </w:p>
        </w:tc>
        <w:tc>
          <w:tcPr>
            <w:tcW w:w="496" w:type="dxa"/>
            <w:gridSpan w:val="2"/>
          </w:tcPr>
          <w:p w14:paraId="65F43945" w14:textId="77777777" w:rsidR="003A3C1C" w:rsidRPr="00687D6D" w:rsidRDefault="003A3C1C" w:rsidP="00E064AD">
            <w:pPr>
              <w:ind w:left="-108"/>
              <w:jc w:val="right"/>
              <w:rPr>
                <w:rFonts w:cs="Times New Roman"/>
                <w:szCs w:val="24"/>
              </w:rPr>
            </w:pPr>
            <w:r w:rsidRPr="00687D6D">
              <w:rPr>
                <w:rFonts w:cs="Times New Roman"/>
                <w:szCs w:val="24"/>
              </w:rPr>
              <w:t>(c)</w:t>
            </w:r>
          </w:p>
        </w:tc>
        <w:tc>
          <w:tcPr>
            <w:tcW w:w="8638" w:type="dxa"/>
            <w:gridSpan w:val="3"/>
          </w:tcPr>
          <w:p w14:paraId="6545EBD3" w14:textId="77777777" w:rsidR="003A3C1C" w:rsidRPr="00687D6D" w:rsidRDefault="00B6384A" w:rsidP="00E064AD">
            <w:pPr>
              <w:snapToGrid w:val="0"/>
              <w:jc w:val="both"/>
              <w:rPr>
                <w:rFonts w:cs="Times New Roman"/>
                <w:szCs w:val="24"/>
              </w:rPr>
            </w:pPr>
            <w:r w:rsidRPr="00687D6D">
              <w:rPr>
                <w:rFonts w:cs="Times New Roman"/>
                <w:szCs w:val="24"/>
              </w:rPr>
              <w:t>The receiver receives code word 110010001. The generator polynomial is x</w:t>
            </w:r>
            <w:r w:rsidRPr="00687D6D">
              <w:rPr>
                <w:rFonts w:cs="Times New Roman"/>
                <w:szCs w:val="24"/>
                <w:vertAlign w:val="superscript"/>
              </w:rPr>
              <w:t>3</w:t>
            </w:r>
            <w:r w:rsidRPr="00687D6D">
              <w:rPr>
                <w:rFonts w:cs="Times New Roman"/>
                <w:szCs w:val="24"/>
              </w:rPr>
              <w:t xml:space="preserve"> + x + 1. Does the received data have an error? (show the procedure)</w:t>
            </w:r>
          </w:p>
        </w:tc>
        <w:tc>
          <w:tcPr>
            <w:tcW w:w="531" w:type="dxa"/>
          </w:tcPr>
          <w:p w14:paraId="4674DCBC" w14:textId="77777777" w:rsidR="003A3C1C" w:rsidRPr="00687D6D" w:rsidRDefault="003A3C1C" w:rsidP="00E064AD">
            <w:pPr>
              <w:ind w:right="-108"/>
              <w:jc w:val="center"/>
              <w:rPr>
                <w:rFonts w:cs="Times New Roman"/>
                <w:szCs w:val="24"/>
              </w:rPr>
            </w:pPr>
            <w:r w:rsidRPr="00687D6D">
              <w:rPr>
                <w:rFonts w:cs="Times New Roman"/>
                <w:szCs w:val="24"/>
              </w:rPr>
              <w:t>[2]</w:t>
            </w:r>
          </w:p>
        </w:tc>
      </w:tr>
      <w:tr w:rsidR="003A3C1C" w:rsidRPr="00687D6D" w14:paraId="234F055C" w14:textId="77777777" w:rsidTr="00D66D62">
        <w:trPr>
          <w:trHeight w:val="255"/>
        </w:trPr>
        <w:tc>
          <w:tcPr>
            <w:tcW w:w="594" w:type="dxa"/>
          </w:tcPr>
          <w:p w14:paraId="4EECB926" w14:textId="77777777" w:rsidR="003A3C1C" w:rsidRPr="00687D6D" w:rsidRDefault="00B26E3E" w:rsidP="00E064AD">
            <w:pPr>
              <w:ind w:left="-108" w:right="-144"/>
              <w:jc w:val="center"/>
              <w:rPr>
                <w:rFonts w:cs="Times New Roman"/>
                <w:bCs/>
                <w:szCs w:val="24"/>
              </w:rPr>
            </w:pPr>
            <w:r>
              <w:rPr>
                <w:rFonts w:cs="Times New Roman"/>
                <w:bCs/>
                <w:szCs w:val="24"/>
              </w:rPr>
              <w:t>CO4</w:t>
            </w:r>
          </w:p>
        </w:tc>
        <w:tc>
          <w:tcPr>
            <w:tcW w:w="361" w:type="dxa"/>
          </w:tcPr>
          <w:p w14:paraId="6A87CF41" w14:textId="77777777" w:rsidR="003A3C1C" w:rsidRPr="00687D6D" w:rsidRDefault="003A3C1C" w:rsidP="00E064AD">
            <w:pPr>
              <w:jc w:val="center"/>
              <w:rPr>
                <w:rFonts w:cs="Times New Roman"/>
                <w:bCs/>
                <w:szCs w:val="24"/>
              </w:rPr>
            </w:pPr>
            <w:r w:rsidRPr="00687D6D">
              <w:rPr>
                <w:rFonts w:cs="Times New Roman"/>
                <w:bCs/>
                <w:szCs w:val="24"/>
              </w:rPr>
              <w:t>A</w:t>
            </w:r>
          </w:p>
        </w:tc>
        <w:tc>
          <w:tcPr>
            <w:tcW w:w="496" w:type="dxa"/>
            <w:gridSpan w:val="2"/>
          </w:tcPr>
          <w:p w14:paraId="7726D264" w14:textId="77777777" w:rsidR="003A3C1C" w:rsidRPr="00687D6D" w:rsidRDefault="003A3C1C" w:rsidP="00E064AD">
            <w:pPr>
              <w:ind w:left="-108"/>
              <w:jc w:val="right"/>
              <w:rPr>
                <w:rFonts w:cs="Times New Roman"/>
                <w:szCs w:val="24"/>
              </w:rPr>
            </w:pPr>
            <w:r w:rsidRPr="00687D6D">
              <w:rPr>
                <w:rFonts w:cs="Times New Roman"/>
                <w:szCs w:val="24"/>
              </w:rPr>
              <w:t>(d)</w:t>
            </w:r>
          </w:p>
        </w:tc>
        <w:tc>
          <w:tcPr>
            <w:tcW w:w="8638" w:type="dxa"/>
            <w:gridSpan w:val="3"/>
            <w:vAlign w:val="center"/>
          </w:tcPr>
          <w:p w14:paraId="2762481B" w14:textId="77777777" w:rsidR="003A3C1C" w:rsidRPr="00687D6D" w:rsidRDefault="003A3C1C" w:rsidP="00E064AD">
            <w:pPr>
              <w:jc w:val="both"/>
              <w:rPr>
                <w:rFonts w:cs="Times New Roman"/>
                <w:szCs w:val="24"/>
              </w:rPr>
            </w:pPr>
            <w:r w:rsidRPr="00687D6D">
              <w:rPr>
                <w:rFonts w:eastAsia="DejaVu LGC Sans" w:cs="Times New Roman"/>
                <w:kern w:val="2"/>
                <w:szCs w:val="24"/>
                <w:lang w:eastAsia="zh-CN"/>
              </w:rPr>
              <w:t xml:space="preserve">A </w:t>
            </w:r>
            <w:proofErr w:type="spellStart"/>
            <w:r w:rsidRPr="00687D6D">
              <w:rPr>
                <w:rFonts w:eastAsia="DejaVu LGC Sans" w:cs="Times New Roman"/>
                <w:kern w:val="2"/>
                <w:szCs w:val="24"/>
                <w:lang w:eastAsia="zh-CN"/>
              </w:rPr>
              <w:t>supernet</w:t>
            </w:r>
            <w:proofErr w:type="spellEnd"/>
            <w:r w:rsidRPr="00687D6D">
              <w:rPr>
                <w:rFonts w:eastAsia="DejaVu LGC Sans" w:cs="Times New Roman"/>
                <w:kern w:val="2"/>
                <w:szCs w:val="24"/>
                <w:lang w:eastAsia="zh-CN"/>
              </w:rPr>
              <w:t xml:space="preserve"> is created by combining some class C blocks. It has a first address of 205.16.32.0 and a </w:t>
            </w:r>
            <w:proofErr w:type="spellStart"/>
            <w:r w:rsidRPr="00687D6D">
              <w:rPr>
                <w:rFonts w:eastAsia="DejaVu LGC Sans" w:cs="Times New Roman"/>
                <w:kern w:val="2"/>
                <w:szCs w:val="24"/>
                <w:lang w:eastAsia="zh-CN"/>
              </w:rPr>
              <w:t>supernet</w:t>
            </w:r>
            <w:proofErr w:type="spellEnd"/>
            <w:r w:rsidRPr="00687D6D">
              <w:rPr>
                <w:rFonts w:eastAsia="DejaVu LGC Sans" w:cs="Times New Roman"/>
                <w:kern w:val="2"/>
                <w:szCs w:val="24"/>
                <w:lang w:eastAsia="zh-CN"/>
              </w:rPr>
              <w:t xml:space="preserve"> mask of 255.255.248.0. How many Class C blocks are there in this </w:t>
            </w:r>
            <w:proofErr w:type="spellStart"/>
            <w:r w:rsidRPr="00687D6D">
              <w:rPr>
                <w:rFonts w:eastAsia="DejaVu LGC Sans" w:cs="Times New Roman"/>
                <w:kern w:val="2"/>
                <w:szCs w:val="24"/>
                <w:lang w:eastAsia="zh-CN"/>
              </w:rPr>
              <w:t>supernet</w:t>
            </w:r>
            <w:proofErr w:type="spellEnd"/>
            <w:r w:rsidRPr="00687D6D">
              <w:rPr>
                <w:rFonts w:eastAsia="DejaVu LGC Sans" w:cs="Times New Roman"/>
                <w:kern w:val="2"/>
                <w:szCs w:val="24"/>
                <w:lang w:eastAsia="zh-CN"/>
              </w:rPr>
              <w:t>? Explain.</w:t>
            </w:r>
          </w:p>
        </w:tc>
        <w:tc>
          <w:tcPr>
            <w:tcW w:w="531" w:type="dxa"/>
          </w:tcPr>
          <w:p w14:paraId="0074FE5E" w14:textId="77777777" w:rsidR="003A3C1C" w:rsidRPr="00687D6D" w:rsidRDefault="003A3C1C" w:rsidP="00E064AD">
            <w:pPr>
              <w:ind w:right="-108"/>
              <w:jc w:val="center"/>
              <w:rPr>
                <w:rFonts w:cs="Times New Roman"/>
                <w:szCs w:val="24"/>
              </w:rPr>
            </w:pPr>
            <w:r w:rsidRPr="00687D6D">
              <w:rPr>
                <w:rFonts w:cs="Times New Roman"/>
                <w:szCs w:val="24"/>
              </w:rPr>
              <w:t>[2]</w:t>
            </w:r>
          </w:p>
        </w:tc>
      </w:tr>
      <w:tr w:rsidR="003A3C1C" w:rsidRPr="00687D6D" w14:paraId="1C093443" w14:textId="77777777" w:rsidTr="00D66D62">
        <w:trPr>
          <w:trHeight w:val="480"/>
        </w:trPr>
        <w:tc>
          <w:tcPr>
            <w:tcW w:w="594" w:type="dxa"/>
          </w:tcPr>
          <w:p w14:paraId="298D7084" w14:textId="77777777" w:rsidR="003A3C1C" w:rsidRPr="00687D6D" w:rsidRDefault="00B26E3E" w:rsidP="00E064AD">
            <w:pPr>
              <w:ind w:left="-108" w:right="-144"/>
              <w:jc w:val="center"/>
              <w:rPr>
                <w:rFonts w:cs="Times New Roman"/>
                <w:bCs/>
                <w:szCs w:val="24"/>
              </w:rPr>
            </w:pPr>
            <w:r>
              <w:rPr>
                <w:rFonts w:cs="Times New Roman"/>
                <w:bCs/>
                <w:szCs w:val="24"/>
              </w:rPr>
              <w:t>CO2</w:t>
            </w:r>
          </w:p>
        </w:tc>
        <w:tc>
          <w:tcPr>
            <w:tcW w:w="361" w:type="dxa"/>
          </w:tcPr>
          <w:p w14:paraId="322251FB" w14:textId="77777777" w:rsidR="003A3C1C" w:rsidRPr="00687D6D" w:rsidRDefault="003A3C1C" w:rsidP="00E064AD">
            <w:pPr>
              <w:jc w:val="center"/>
              <w:rPr>
                <w:rFonts w:cs="Times New Roman"/>
                <w:bCs/>
                <w:szCs w:val="24"/>
              </w:rPr>
            </w:pPr>
            <w:r w:rsidRPr="00687D6D">
              <w:rPr>
                <w:rFonts w:cs="Times New Roman"/>
                <w:bCs/>
                <w:szCs w:val="24"/>
              </w:rPr>
              <w:t>N</w:t>
            </w:r>
          </w:p>
        </w:tc>
        <w:tc>
          <w:tcPr>
            <w:tcW w:w="496" w:type="dxa"/>
            <w:gridSpan w:val="2"/>
          </w:tcPr>
          <w:p w14:paraId="69AFDA18" w14:textId="77777777" w:rsidR="003A3C1C" w:rsidRPr="00687D6D" w:rsidRDefault="003A3C1C" w:rsidP="00E064AD">
            <w:pPr>
              <w:ind w:left="-108"/>
              <w:jc w:val="right"/>
              <w:rPr>
                <w:rFonts w:cs="Times New Roman"/>
                <w:szCs w:val="24"/>
              </w:rPr>
            </w:pPr>
            <w:r w:rsidRPr="00687D6D">
              <w:rPr>
                <w:rFonts w:cs="Times New Roman"/>
                <w:szCs w:val="24"/>
              </w:rPr>
              <w:t>(e)</w:t>
            </w:r>
          </w:p>
        </w:tc>
        <w:tc>
          <w:tcPr>
            <w:tcW w:w="8638" w:type="dxa"/>
            <w:gridSpan w:val="3"/>
            <w:vAlign w:val="center"/>
          </w:tcPr>
          <w:p w14:paraId="1A4EACFD" w14:textId="77777777" w:rsidR="003A3C1C" w:rsidRPr="00687D6D" w:rsidRDefault="003A3C1C" w:rsidP="00E064AD">
            <w:pPr>
              <w:jc w:val="both"/>
              <w:rPr>
                <w:rFonts w:cs="Times New Roman"/>
                <w:szCs w:val="24"/>
              </w:rPr>
            </w:pPr>
            <w:r w:rsidRPr="00687D6D">
              <w:rPr>
                <w:rFonts w:cs="Times New Roman"/>
                <w:szCs w:val="24"/>
              </w:rPr>
              <w:t>An IPv4 packet has arrived with the first 8 bits as shown:  01000111...</w:t>
            </w:r>
          </w:p>
          <w:p w14:paraId="574F3509" w14:textId="77777777" w:rsidR="003A3C1C" w:rsidRPr="00687D6D" w:rsidRDefault="003A3C1C" w:rsidP="00E064AD">
            <w:pPr>
              <w:jc w:val="both"/>
              <w:rPr>
                <w:rFonts w:cs="Times New Roman"/>
                <w:szCs w:val="24"/>
              </w:rPr>
            </w:pPr>
            <w:r w:rsidRPr="00687D6D">
              <w:rPr>
                <w:rFonts w:cs="Times New Roman"/>
                <w:szCs w:val="24"/>
              </w:rPr>
              <w:t>How many bytes of options are being carried by this packet? Show your calculation.</w:t>
            </w:r>
          </w:p>
        </w:tc>
        <w:tc>
          <w:tcPr>
            <w:tcW w:w="531" w:type="dxa"/>
          </w:tcPr>
          <w:p w14:paraId="14B26CEB" w14:textId="77777777" w:rsidR="003A3C1C" w:rsidRPr="00687D6D" w:rsidRDefault="003A3C1C" w:rsidP="00E064AD">
            <w:pPr>
              <w:ind w:right="-108"/>
              <w:jc w:val="center"/>
              <w:rPr>
                <w:rFonts w:cs="Times New Roman"/>
                <w:szCs w:val="24"/>
              </w:rPr>
            </w:pPr>
            <w:r w:rsidRPr="00687D6D">
              <w:rPr>
                <w:rFonts w:cs="Times New Roman"/>
                <w:szCs w:val="24"/>
              </w:rPr>
              <w:t>[2]</w:t>
            </w:r>
          </w:p>
        </w:tc>
      </w:tr>
      <w:tr w:rsidR="003A3C1C" w:rsidRPr="00687D6D" w14:paraId="26754D63" w14:textId="77777777" w:rsidTr="00D66D62">
        <w:trPr>
          <w:trHeight w:val="255"/>
        </w:trPr>
        <w:tc>
          <w:tcPr>
            <w:tcW w:w="594" w:type="dxa"/>
          </w:tcPr>
          <w:p w14:paraId="2826AD5B" w14:textId="77777777" w:rsidR="003A3C1C" w:rsidRPr="00687D6D" w:rsidRDefault="00B26E3E" w:rsidP="00E064AD">
            <w:pPr>
              <w:ind w:left="-108" w:right="-144"/>
              <w:jc w:val="center"/>
              <w:rPr>
                <w:rFonts w:cs="Times New Roman"/>
                <w:bCs/>
                <w:szCs w:val="24"/>
              </w:rPr>
            </w:pPr>
            <w:r>
              <w:rPr>
                <w:rFonts w:cs="Times New Roman"/>
                <w:bCs/>
                <w:szCs w:val="24"/>
              </w:rPr>
              <w:t xml:space="preserve"> CO4</w:t>
            </w:r>
          </w:p>
        </w:tc>
        <w:tc>
          <w:tcPr>
            <w:tcW w:w="361" w:type="dxa"/>
          </w:tcPr>
          <w:p w14:paraId="6ED54CAE" w14:textId="77777777" w:rsidR="003A3C1C" w:rsidRPr="00687D6D" w:rsidRDefault="003A3C1C" w:rsidP="00E064AD">
            <w:pPr>
              <w:jc w:val="center"/>
              <w:rPr>
                <w:rFonts w:cs="Times New Roman"/>
                <w:bCs/>
                <w:szCs w:val="24"/>
              </w:rPr>
            </w:pPr>
            <w:r w:rsidRPr="00687D6D">
              <w:rPr>
                <w:rFonts w:cs="Times New Roman"/>
                <w:bCs/>
                <w:szCs w:val="24"/>
              </w:rPr>
              <w:t>A</w:t>
            </w:r>
          </w:p>
        </w:tc>
        <w:tc>
          <w:tcPr>
            <w:tcW w:w="496" w:type="dxa"/>
            <w:gridSpan w:val="2"/>
          </w:tcPr>
          <w:p w14:paraId="07EB9A23" w14:textId="77777777" w:rsidR="003A3C1C" w:rsidRPr="00687D6D" w:rsidRDefault="003A3C1C" w:rsidP="00E064AD">
            <w:pPr>
              <w:ind w:left="-108"/>
              <w:jc w:val="right"/>
              <w:rPr>
                <w:rFonts w:cs="Times New Roman"/>
                <w:szCs w:val="24"/>
              </w:rPr>
            </w:pPr>
            <w:r w:rsidRPr="00687D6D">
              <w:rPr>
                <w:rFonts w:cs="Times New Roman"/>
                <w:szCs w:val="24"/>
              </w:rPr>
              <w:t>(f)</w:t>
            </w:r>
          </w:p>
        </w:tc>
        <w:tc>
          <w:tcPr>
            <w:tcW w:w="8638" w:type="dxa"/>
            <w:gridSpan w:val="3"/>
          </w:tcPr>
          <w:p w14:paraId="7484EBFB" w14:textId="77777777" w:rsidR="003A3C1C" w:rsidRPr="00687D6D" w:rsidRDefault="003A3C1C" w:rsidP="00E064AD">
            <w:pPr>
              <w:rPr>
                <w:rFonts w:cs="Times New Roman"/>
                <w:szCs w:val="24"/>
              </w:rPr>
            </w:pPr>
            <w:r w:rsidRPr="00687D6D">
              <w:rPr>
                <w:rFonts w:cs="Times New Roman"/>
                <w:szCs w:val="24"/>
              </w:rPr>
              <w:t>Consider that Host H1 is connected to Host H2 via router R1 and router R2 as shown in figure below. Assign an IP address for all interfaces at all hosts and routers in the network.</w:t>
            </w:r>
          </w:p>
          <w:p w14:paraId="2A5DF006" w14:textId="6ECB1B36" w:rsidR="003A3C1C" w:rsidRPr="00687D6D" w:rsidRDefault="00DE3F0A" w:rsidP="00E064AD">
            <w:pPr>
              <w:snapToGrid w:val="0"/>
              <w:jc w:val="both"/>
              <w:rPr>
                <w:rFonts w:cs="Times New Roman"/>
                <w:szCs w:val="24"/>
              </w:rPr>
            </w:pPr>
            <w:r>
              <w:rPr>
                <w:rFonts w:cs="Times New Roman"/>
                <w:noProof/>
                <w:szCs w:val="24"/>
                <w:lang w:bidi="ar-SA"/>
              </w:rPr>
              <w:drawing>
                <wp:inline distT="0" distB="0" distL="0" distR="0" wp14:anchorId="66CFD03E" wp14:editId="138EF7F5">
                  <wp:extent cx="4696460" cy="678815"/>
                  <wp:effectExtent l="0" t="0" r="0" b="0"/>
                  <wp:docPr id="15522126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6460" cy="678815"/>
                          </a:xfrm>
                          <a:prstGeom prst="rect">
                            <a:avLst/>
                          </a:prstGeom>
                          <a:noFill/>
                          <a:ln>
                            <a:noFill/>
                          </a:ln>
                        </pic:spPr>
                      </pic:pic>
                    </a:graphicData>
                  </a:graphic>
                </wp:inline>
              </w:drawing>
            </w:r>
          </w:p>
        </w:tc>
        <w:tc>
          <w:tcPr>
            <w:tcW w:w="531" w:type="dxa"/>
          </w:tcPr>
          <w:p w14:paraId="70CDE91F" w14:textId="77777777" w:rsidR="003A3C1C" w:rsidRPr="00687D6D" w:rsidRDefault="003A3C1C" w:rsidP="00E064AD">
            <w:pPr>
              <w:ind w:right="-108"/>
              <w:jc w:val="center"/>
              <w:rPr>
                <w:rFonts w:cs="Times New Roman"/>
                <w:szCs w:val="24"/>
              </w:rPr>
            </w:pPr>
            <w:r w:rsidRPr="00687D6D">
              <w:rPr>
                <w:rFonts w:cs="Times New Roman"/>
                <w:szCs w:val="24"/>
              </w:rPr>
              <w:t>[2]</w:t>
            </w:r>
          </w:p>
        </w:tc>
      </w:tr>
      <w:tr w:rsidR="003A3C1C" w:rsidRPr="00687D6D" w14:paraId="70DB6915" w14:textId="77777777" w:rsidTr="00D66D62">
        <w:trPr>
          <w:trHeight w:val="255"/>
        </w:trPr>
        <w:tc>
          <w:tcPr>
            <w:tcW w:w="594" w:type="dxa"/>
            <w:vAlign w:val="center"/>
          </w:tcPr>
          <w:p w14:paraId="7D26A401" w14:textId="77777777" w:rsidR="003A3C1C" w:rsidRPr="00687D6D" w:rsidRDefault="003A3C1C" w:rsidP="00E064AD">
            <w:pPr>
              <w:ind w:left="-108" w:right="-144"/>
              <w:rPr>
                <w:rFonts w:cs="Times New Roman"/>
                <w:bCs/>
                <w:szCs w:val="24"/>
              </w:rPr>
            </w:pPr>
          </w:p>
        </w:tc>
        <w:tc>
          <w:tcPr>
            <w:tcW w:w="361" w:type="dxa"/>
          </w:tcPr>
          <w:p w14:paraId="4E6EC0C9" w14:textId="77777777" w:rsidR="003A3C1C" w:rsidRPr="00687D6D" w:rsidRDefault="003A3C1C" w:rsidP="00E064AD">
            <w:pPr>
              <w:jc w:val="center"/>
              <w:rPr>
                <w:rFonts w:cs="Times New Roman"/>
                <w:bCs/>
                <w:szCs w:val="24"/>
              </w:rPr>
            </w:pPr>
          </w:p>
        </w:tc>
        <w:tc>
          <w:tcPr>
            <w:tcW w:w="496" w:type="dxa"/>
            <w:gridSpan w:val="2"/>
          </w:tcPr>
          <w:p w14:paraId="09E6B3C4" w14:textId="77777777" w:rsidR="003A3C1C" w:rsidRPr="00687D6D" w:rsidRDefault="003A3C1C" w:rsidP="00E064AD">
            <w:pPr>
              <w:ind w:left="-108"/>
              <w:jc w:val="right"/>
              <w:rPr>
                <w:rFonts w:cs="Times New Roman"/>
                <w:szCs w:val="24"/>
              </w:rPr>
            </w:pPr>
          </w:p>
        </w:tc>
        <w:tc>
          <w:tcPr>
            <w:tcW w:w="8638" w:type="dxa"/>
            <w:gridSpan w:val="3"/>
          </w:tcPr>
          <w:p w14:paraId="728B2A63" w14:textId="77777777" w:rsidR="003A3C1C" w:rsidRPr="00687D6D" w:rsidRDefault="003A3C1C" w:rsidP="00E064AD">
            <w:pPr>
              <w:pStyle w:val="HTMLPreformatted"/>
              <w:rPr>
                <w:rFonts w:ascii="Times New Roman" w:hAnsi="Times New Roman" w:cs="Times New Roman"/>
                <w:sz w:val="24"/>
                <w:szCs w:val="24"/>
              </w:rPr>
            </w:pPr>
          </w:p>
          <w:p w14:paraId="5FE5FD0B" w14:textId="77777777" w:rsidR="009C18F5" w:rsidRPr="00687D6D" w:rsidRDefault="009C18F5" w:rsidP="00E064AD">
            <w:pPr>
              <w:pStyle w:val="HTMLPreformatted"/>
              <w:rPr>
                <w:rFonts w:ascii="Times New Roman" w:hAnsi="Times New Roman" w:cs="Times New Roman"/>
                <w:sz w:val="24"/>
                <w:szCs w:val="24"/>
              </w:rPr>
            </w:pPr>
          </w:p>
        </w:tc>
        <w:tc>
          <w:tcPr>
            <w:tcW w:w="531" w:type="dxa"/>
          </w:tcPr>
          <w:p w14:paraId="15296A30" w14:textId="77777777" w:rsidR="003A3C1C" w:rsidRPr="00687D6D" w:rsidRDefault="003A3C1C" w:rsidP="00E064AD">
            <w:pPr>
              <w:ind w:right="-108"/>
              <w:jc w:val="center"/>
              <w:rPr>
                <w:rFonts w:cs="Times New Roman"/>
                <w:szCs w:val="24"/>
              </w:rPr>
            </w:pPr>
          </w:p>
        </w:tc>
      </w:tr>
      <w:tr w:rsidR="003A3C1C" w:rsidRPr="00687D6D" w14:paraId="5C6AD0F2" w14:textId="77777777" w:rsidTr="00D66D62">
        <w:trPr>
          <w:trHeight w:val="255"/>
        </w:trPr>
        <w:tc>
          <w:tcPr>
            <w:tcW w:w="594" w:type="dxa"/>
          </w:tcPr>
          <w:p w14:paraId="2C5B4CEE" w14:textId="77777777" w:rsidR="003A3C1C" w:rsidRPr="00687D6D" w:rsidRDefault="003A3C1C" w:rsidP="00E064AD">
            <w:pPr>
              <w:ind w:left="-108" w:right="-144"/>
              <w:jc w:val="center"/>
              <w:rPr>
                <w:rFonts w:cs="Times New Roman"/>
                <w:b/>
                <w:bCs/>
                <w:szCs w:val="24"/>
              </w:rPr>
            </w:pPr>
            <w:r w:rsidRPr="00687D6D">
              <w:rPr>
                <w:rFonts w:cs="Times New Roman"/>
                <w:b/>
                <w:bCs/>
                <w:szCs w:val="24"/>
              </w:rPr>
              <w:t>Q.2</w:t>
            </w:r>
          </w:p>
        </w:tc>
        <w:tc>
          <w:tcPr>
            <w:tcW w:w="361" w:type="dxa"/>
          </w:tcPr>
          <w:p w14:paraId="45A31B81" w14:textId="77777777" w:rsidR="003A3C1C" w:rsidRPr="00687D6D" w:rsidRDefault="003A3C1C" w:rsidP="00E064AD">
            <w:pPr>
              <w:jc w:val="center"/>
              <w:rPr>
                <w:rFonts w:cs="Times New Roman"/>
                <w:b/>
                <w:bCs/>
                <w:szCs w:val="24"/>
              </w:rPr>
            </w:pPr>
          </w:p>
        </w:tc>
        <w:tc>
          <w:tcPr>
            <w:tcW w:w="9134" w:type="dxa"/>
            <w:gridSpan w:val="5"/>
            <w:vAlign w:val="center"/>
          </w:tcPr>
          <w:p w14:paraId="1D6303EC" w14:textId="77777777" w:rsidR="003A3C1C" w:rsidRPr="00687D6D" w:rsidRDefault="003A3C1C" w:rsidP="00E064AD">
            <w:pPr>
              <w:rPr>
                <w:rFonts w:cs="Times New Roman"/>
                <w:szCs w:val="24"/>
              </w:rPr>
            </w:pPr>
            <w:r w:rsidRPr="00687D6D">
              <w:rPr>
                <w:rFonts w:cs="Times New Roman"/>
                <w:szCs w:val="24"/>
              </w:rPr>
              <w:t xml:space="preserve">Attempt </w:t>
            </w:r>
            <w:r w:rsidRPr="00687D6D">
              <w:rPr>
                <w:rFonts w:cs="Times New Roman"/>
                <w:b/>
                <w:bCs/>
                <w:i/>
                <w:iCs/>
                <w:szCs w:val="24"/>
              </w:rPr>
              <w:t>Any TWO</w:t>
            </w:r>
            <w:r w:rsidRPr="00687D6D">
              <w:rPr>
                <w:rFonts w:cs="Times New Roman"/>
                <w:szCs w:val="24"/>
              </w:rPr>
              <w:t xml:space="preserve"> from the following questions.</w:t>
            </w:r>
          </w:p>
          <w:p w14:paraId="7A9A4953" w14:textId="77777777" w:rsidR="009C18F5" w:rsidRPr="00687D6D" w:rsidRDefault="009C18F5" w:rsidP="00E064AD">
            <w:pPr>
              <w:rPr>
                <w:rFonts w:cs="Times New Roman"/>
                <w:szCs w:val="24"/>
              </w:rPr>
            </w:pPr>
          </w:p>
        </w:tc>
        <w:tc>
          <w:tcPr>
            <w:tcW w:w="531" w:type="dxa"/>
          </w:tcPr>
          <w:p w14:paraId="0BFBF821" w14:textId="77777777" w:rsidR="003A3C1C" w:rsidRPr="00687D6D" w:rsidRDefault="003A3C1C" w:rsidP="00E064AD">
            <w:pPr>
              <w:ind w:left="-108" w:right="-108"/>
              <w:jc w:val="center"/>
              <w:rPr>
                <w:rFonts w:cs="Times New Roman"/>
                <w:szCs w:val="24"/>
              </w:rPr>
            </w:pPr>
            <w:r w:rsidRPr="00687D6D">
              <w:rPr>
                <w:rFonts w:cs="Times New Roman"/>
                <w:b/>
                <w:bCs/>
                <w:szCs w:val="24"/>
              </w:rPr>
              <w:t>[12]</w:t>
            </w:r>
          </w:p>
        </w:tc>
      </w:tr>
      <w:tr w:rsidR="003A3C1C" w:rsidRPr="00687D6D" w14:paraId="30166107" w14:textId="77777777" w:rsidTr="00D66D62">
        <w:trPr>
          <w:trHeight w:val="254"/>
        </w:trPr>
        <w:tc>
          <w:tcPr>
            <w:tcW w:w="594" w:type="dxa"/>
          </w:tcPr>
          <w:p w14:paraId="08DEAE48" w14:textId="77777777" w:rsidR="003A3C1C" w:rsidRPr="00687D6D" w:rsidRDefault="00642651" w:rsidP="00E064AD">
            <w:pPr>
              <w:ind w:left="-108" w:right="-144"/>
              <w:rPr>
                <w:rFonts w:cs="Times New Roman"/>
                <w:bCs/>
                <w:szCs w:val="24"/>
              </w:rPr>
            </w:pPr>
            <w:r w:rsidRPr="00687D6D">
              <w:rPr>
                <w:rFonts w:cs="Times New Roman"/>
                <w:bCs/>
                <w:szCs w:val="24"/>
              </w:rPr>
              <w:t>CO3</w:t>
            </w:r>
          </w:p>
        </w:tc>
        <w:tc>
          <w:tcPr>
            <w:tcW w:w="361" w:type="dxa"/>
          </w:tcPr>
          <w:p w14:paraId="61D0B5E1" w14:textId="77777777" w:rsidR="003A3C1C" w:rsidRPr="00687D6D" w:rsidRDefault="00D37176" w:rsidP="00E064AD">
            <w:pPr>
              <w:jc w:val="center"/>
              <w:rPr>
                <w:rFonts w:cs="Times New Roman"/>
                <w:bCs/>
                <w:szCs w:val="24"/>
              </w:rPr>
            </w:pPr>
            <w:r w:rsidRPr="00687D6D">
              <w:rPr>
                <w:rFonts w:cs="Times New Roman"/>
                <w:bCs/>
                <w:szCs w:val="24"/>
              </w:rPr>
              <w:t>R</w:t>
            </w:r>
          </w:p>
        </w:tc>
        <w:tc>
          <w:tcPr>
            <w:tcW w:w="496" w:type="dxa"/>
            <w:gridSpan w:val="2"/>
          </w:tcPr>
          <w:p w14:paraId="1EDE5BA5" w14:textId="77777777" w:rsidR="003A3C1C" w:rsidRPr="00687D6D" w:rsidRDefault="003A3C1C" w:rsidP="00E064AD">
            <w:pPr>
              <w:jc w:val="right"/>
              <w:rPr>
                <w:rFonts w:cs="Times New Roman"/>
                <w:szCs w:val="24"/>
              </w:rPr>
            </w:pPr>
            <w:r w:rsidRPr="00687D6D">
              <w:rPr>
                <w:rFonts w:cs="Times New Roman"/>
                <w:szCs w:val="24"/>
              </w:rPr>
              <w:t>(a)</w:t>
            </w:r>
          </w:p>
        </w:tc>
        <w:tc>
          <w:tcPr>
            <w:tcW w:w="8638" w:type="dxa"/>
            <w:gridSpan w:val="3"/>
          </w:tcPr>
          <w:p w14:paraId="536E99CA" w14:textId="77777777" w:rsidR="003A3C1C" w:rsidRPr="00687D6D" w:rsidRDefault="00D30DE1" w:rsidP="00E06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both"/>
              <w:rPr>
                <w:rFonts w:cs="Times New Roman"/>
                <w:szCs w:val="24"/>
              </w:rPr>
            </w:pPr>
            <w:r w:rsidRPr="00687D6D">
              <w:rPr>
                <w:rFonts w:cs="Times New Roman"/>
                <w:szCs w:val="24"/>
              </w:rPr>
              <w:t xml:space="preserve">What is error control? </w:t>
            </w:r>
            <w:r w:rsidR="00137AF1" w:rsidRPr="00687D6D">
              <w:rPr>
                <w:rFonts w:cs="Times New Roman"/>
                <w:szCs w:val="24"/>
              </w:rPr>
              <w:t xml:space="preserve">Where is it provided and where is it mandatory? What provisions are necessary for error detection? </w:t>
            </w:r>
          </w:p>
        </w:tc>
        <w:tc>
          <w:tcPr>
            <w:tcW w:w="531" w:type="dxa"/>
          </w:tcPr>
          <w:p w14:paraId="550EB3D9" w14:textId="77777777" w:rsidR="003A3C1C" w:rsidRPr="00687D6D" w:rsidRDefault="003A3C1C" w:rsidP="00E064AD">
            <w:pPr>
              <w:ind w:right="-108"/>
              <w:jc w:val="center"/>
              <w:rPr>
                <w:rFonts w:cs="Times New Roman"/>
                <w:szCs w:val="24"/>
              </w:rPr>
            </w:pPr>
            <w:r w:rsidRPr="00687D6D">
              <w:rPr>
                <w:rFonts w:cs="Times New Roman"/>
                <w:szCs w:val="24"/>
              </w:rPr>
              <w:t>[6]</w:t>
            </w:r>
          </w:p>
        </w:tc>
      </w:tr>
      <w:tr w:rsidR="003A3C1C" w:rsidRPr="00687D6D" w14:paraId="58362E21" w14:textId="77777777" w:rsidTr="00D66D62">
        <w:trPr>
          <w:trHeight w:val="255"/>
        </w:trPr>
        <w:tc>
          <w:tcPr>
            <w:tcW w:w="594" w:type="dxa"/>
          </w:tcPr>
          <w:p w14:paraId="6595112C" w14:textId="77777777" w:rsidR="003A3C1C" w:rsidRPr="00687D6D" w:rsidRDefault="00817201" w:rsidP="00E064AD">
            <w:pPr>
              <w:ind w:left="-108" w:right="-144"/>
              <w:rPr>
                <w:rFonts w:cs="Times New Roman"/>
                <w:bCs/>
                <w:szCs w:val="24"/>
              </w:rPr>
            </w:pPr>
            <w:r w:rsidRPr="00687D6D">
              <w:rPr>
                <w:rFonts w:cs="Times New Roman"/>
                <w:bCs/>
                <w:szCs w:val="24"/>
              </w:rPr>
              <w:t>CO</w:t>
            </w:r>
            <w:r w:rsidR="008E2528" w:rsidRPr="00687D6D">
              <w:rPr>
                <w:rFonts w:cs="Times New Roman"/>
                <w:bCs/>
                <w:szCs w:val="24"/>
              </w:rPr>
              <w:t>3</w:t>
            </w:r>
          </w:p>
        </w:tc>
        <w:tc>
          <w:tcPr>
            <w:tcW w:w="361" w:type="dxa"/>
          </w:tcPr>
          <w:p w14:paraId="22C0B7B4" w14:textId="77777777" w:rsidR="003A3C1C" w:rsidRPr="00687D6D" w:rsidRDefault="00817201" w:rsidP="00E064AD">
            <w:pPr>
              <w:jc w:val="center"/>
              <w:rPr>
                <w:rFonts w:cs="Times New Roman"/>
                <w:bCs/>
                <w:szCs w:val="24"/>
              </w:rPr>
            </w:pPr>
            <w:r w:rsidRPr="00687D6D">
              <w:rPr>
                <w:rFonts w:cs="Times New Roman"/>
                <w:bCs/>
                <w:szCs w:val="24"/>
              </w:rPr>
              <w:t>A</w:t>
            </w:r>
          </w:p>
        </w:tc>
        <w:tc>
          <w:tcPr>
            <w:tcW w:w="496" w:type="dxa"/>
            <w:gridSpan w:val="2"/>
          </w:tcPr>
          <w:p w14:paraId="56542B63" w14:textId="77777777" w:rsidR="003A3C1C" w:rsidRPr="00687D6D" w:rsidRDefault="003A3C1C" w:rsidP="00E064AD">
            <w:pPr>
              <w:jc w:val="right"/>
              <w:rPr>
                <w:rFonts w:cs="Times New Roman"/>
                <w:szCs w:val="24"/>
              </w:rPr>
            </w:pPr>
            <w:r w:rsidRPr="00687D6D">
              <w:rPr>
                <w:rFonts w:cs="Times New Roman"/>
                <w:szCs w:val="24"/>
              </w:rPr>
              <w:t>(b)</w:t>
            </w:r>
          </w:p>
        </w:tc>
        <w:tc>
          <w:tcPr>
            <w:tcW w:w="8638" w:type="dxa"/>
            <w:gridSpan w:val="3"/>
          </w:tcPr>
          <w:p w14:paraId="76115B3D" w14:textId="77777777" w:rsidR="003A3C1C" w:rsidRPr="00687D6D" w:rsidRDefault="001B19FA" w:rsidP="00E064AD">
            <w:pPr>
              <w:autoSpaceDE w:val="0"/>
              <w:jc w:val="both"/>
              <w:rPr>
                <w:rFonts w:cs="Times New Roman"/>
                <w:szCs w:val="24"/>
              </w:rPr>
            </w:pPr>
            <w:r>
              <w:rPr>
                <w:rFonts w:cs="Times New Roman"/>
                <w:szCs w:val="24"/>
              </w:rPr>
              <w:t>The s</w:t>
            </w:r>
            <w:r w:rsidR="00D30DE1" w:rsidRPr="00687D6D">
              <w:rPr>
                <w:rFonts w:cs="Times New Roman"/>
                <w:szCs w:val="24"/>
              </w:rPr>
              <w:t xml:space="preserve">ource </w:t>
            </w:r>
            <w:r>
              <w:rPr>
                <w:rFonts w:cs="Times New Roman"/>
                <w:szCs w:val="24"/>
              </w:rPr>
              <w:t>has</w:t>
            </w:r>
            <w:r w:rsidR="00D30DE1" w:rsidRPr="00687D6D">
              <w:rPr>
                <w:rFonts w:cs="Times New Roman"/>
                <w:szCs w:val="24"/>
              </w:rPr>
              <w:t xml:space="preserve"> to send a message consisting of 13 frames to destination using go back </w:t>
            </w:r>
            <w:proofErr w:type="gramStart"/>
            <w:r w:rsidR="00D30DE1" w:rsidRPr="00687D6D">
              <w:rPr>
                <w:rFonts w:cs="Times New Roman"/>
                <w:szCs w:val="24"/>
              </w:rPr>
              <w:t>n(</w:t>
            </w:r>
            <w:proofErr w:type="gramEnd"/>
            <w:r w:rsidR="00D30DE1" w:rsidRPr="00687D6D">
              <w:rPr>
                <w:rFonts w:cs="Times New Roman"/>
                <w:szCs w:val="24"/>
              </w:rPr>
              <w:t>sender’s window size=3). All frames are ready and immediately available for transmission. What is the number of frames that source will transmit for sending the message to destination in the following cases?</w:t>
            </w:r>
          </w:p>
          <w:p w14:paraId="12E6310B" w14:textId="77777777" w:rsidR="00D30DE1" w:rsidRPr="00687D6D" w:rsidRDefault="00D30DE1" w:rsidP="00E064AD">
            <w:pPr>
              <w:autoSpaceDE w:val="0"/>
              <w:jc w:val="both"/>
              <w:rPr>
                <w:rFonts w:cs="Times New Roman"/>
                <w:szCs w:val="24"/>
              </w:rPr>
            </w:pPr>
            <w:r w:rsidRPr="00687D6D">
              <w:rPr>
                <w:rFonts w:cs="Times New Roman"/>
                <w:szCs w:val="24"/>
              </w:rPr>
              <w:t>1. Every 5th frame that source transmits gets lost (but no acknowledgement is lost)</w:t>
            </w:r>
          </w:p>
          <w:p w14:paraId="23F42C78" w14:textId="77777777" w:rsidR="00D30DE1" w:rsidRPr="00687D6D" w:rsidRDefault="00D30DE1" w:rsidP="00E064AD">
            <w:pPr>
              <w:autoSpaceDE w:val="0"/>
              <w:jc w:val="both"/>
              <w:rPr>
                <w:rFonts w:cs="Times New Roman"/>
                <w:szCs w:val="24"/>
              </w:rPr>
            </w:pPr>
            <w:r w:rsidRPr="00687D6D">
              <w:rPr>
                <w:rFonts w:cs="Times New Roman"/>
                <w:szCs w:val="24"/>
              </w:rPr>
              <w:t>2. Every 4th frame that source transmits gets lost (but no acknowledgement is lost)</w:t>
            </w:r>
          </w:p>
        </w:tc>
        <w:tc>
          <w:tcPr>
            <w:tcW w:w="531" w:type="dxa"/>
          </w:tcPr>
          <w:p w14:paraId="695AB748" w14:textId="77777777" w:rsidR="003A3C1C" w:rsidRPr="00687D6D" w:rsidRDefault="003A3C1C" w:rsidP="00E064AD">
            <w:pPr>
              <w:ind w:right="-108"/>
              <w:jc w:val="center"/>
              <w:rPr>
                <w:rFonts w:cs="Times New Roman"/>
                <w:szCs w:val="24"/>
              </w:rPr>
            </w:pPr>
            <w:r w:rsidRPr="00687D6D">
              <w:rPr>
                <w:rFonts w:cs="Times New Roman"/>
                <w:szCs w:val="24"/>
              </w:rPr>
              <w:t>[6]</w:t>
            </w:r>
          </w:p>
        </w:tc>
      </w:tr>
      <w:tr w:rsidR="003A3C1C" w:rsidRPr="00687D6D" w14:paraId="4919258D" w14:textId="77777777" w:rsidTr="00D66D62">
        <w:trPr>
          <w:trHeight w:val="255"/>
        </w:trPr>
        <w:tc>
          <w:tcPr>
            <w:tcW w:w="594" w:type="dxa"/>
          </w:tcPr>
          <w:p w14:paraId="31949430" w14:textId="77777777" w:rsidR="003A3C1C" w:rsidRPr="00687D6D" w:rsidRDefault="009F0600" w:rsidP="00E064AD">
            <w:pPr>
              <w:ind w:left="-108" w:right="-144"/>
              <w:rPr>
                <w:rFonts w:cs="Times New Roman"/>
                <w:bCs/>
                <w:szCs w:val="24"/>
              </w:rPr>
            </w:pPr>
            <w:r w:rsidRPr="00687D6D">
              <w:rPr>
                <w:rFonts w:cs="Times New Roman"/>
                <w:bCs/>
                <w:szCs w:val="24"/>
              </w:rPr>
              <w:t>CO3</w:t>
            </w:r>
          </w:p>
        </w:tc>
        <w:tc>
          <w:tcPr>
            <w:tcW w:w="361" w:type="dxa"/>
          </w:tcPr>
          <w:p w14:paraId="2C05B401" w14:textId="77777777" w:rsidR="009F0600" w:rsidRPr="00687D6D" w:rsidRDefault="009F0600" w:rsidP="00E064AD">
            <w:pPr>
              <w:rPr>
                <w:rFonts w:cs="Times New Roman"/>
                <w:bCs/>
                <w:szCs w:val="24"/>
              </w:rPr>
            </w:pPr>
            <w:r w:rsidRPr="00687D6D">
              <w:rPr>
                <w:rFonts w:cs="Times New Roman"/>
                <w:bCs/>
                <w:szCs w:val="24"/>
              </w:rPr>
              <w:t>U</w:t>
            </w:r>
          </w:p>
        </w:tc>
        <w:tc>
          <w:tcPr>
            <w:tcW w:w="496" w:type="dxa"/>
            <w:gridSpan w:val="2"/>
          </w:tcPr>
          <w:p w14:paraId="71D75789" w14:textId="77777777" w:rsidR="003A3C1C" w:rsidRPr="00687D6D" w:rsidRDefault="003A3C1C" w:rsidP="00E064AD">
            <w:pPr>
              <w:jc w:val="right"/>
              <w:rPr>
                <w:rFonts w:cs="Times New Roman"/>
                <w:szCs w:val="24"/>
              </w:rPr>
            </w:pPr>
            <w:r w:rsidRPr="00687D6D">
              <w:rPr>
                <w:rFonts w:cs="Times New Roman"/>
                <w:szCs w:val="24"/>
              </w:rPr>
              <w:t>(c)</w:t>
            </w:r>
          </w:p>
        </w:tc>
        <w:tc>
          <w:tcPr>
            <w:tcW w:w="8638" w:type="dxa"/>
            <w:gridSpan w:val="3"/>
          </w:tcPr>
          <w:p w14:paraId="6D46266B" w14:textId="77777777" w:rsidR="005837D1" w:rsidRPr="00687D6D" w:rsidRDefault="005837D1" w:rsidP="00E064AD">
            <w:pPr>
              <w:autoSpaceDE w:val="0"/>
              <w:ind w:right="-108"/>
              <w:contextualSpacing/>
              <w:jc w:val="both"/>
              <w:rPr>
                <w:rFonts w:cs="Times New Roman"/>
                <w:szCs w:val="24"/>
              </w:rPr>
            </w:pPr>
            <w:r w:rsidRPr="00687D6D">
              <w:rPr>
                <w:rFonts w:cs="Times New Roman"/>
                <w:szCs w:val="24"/>
              </w:rPr>
              <w:t>(</w:t>
            </w:r>
            <w:proofErr w:type="spellStart"/>
            <w:r w:rsidRPr="00687D6D">
              <w:rPr>
                <w:rFonts w:cs="Times New Roman"/>
                <w:szCs w:val="24"/>
              </w:rPr>
              <w:t>i</w:t>
            </w:r>
            <w:proofErr w:type="spellEnd"/>
            <w:r w:rsidRPr="00687D6D">
              <w:rPr>
                <w:rFonts w:cs="Times New Roman"/>
                <w:szCs w:val="24"/>
              </w:rPr>
              <w:t>)If sender needs to send 10011000110 using Hamming code (with odd parity), what stream will be kept on the communication link?</w:t>
            </w:r>
          </w:p>
          <w:p w14:paraId="373CB641" w14:textId="77777777" w:rsidR="003A3C1C" w:rsidRPr="00687D6D" w:rsidRDefault="005837D1" w:rsidP="00E064AD">
            <w:pPr>
              <w:autoSpaceDE w:val="0"/>
              <w:ind w:right="-108"/>
              <w:jc w:val="both"/>
              <w:rPr>
                <w:rFonts w:cs="Times New Roman"/>
                <w:szCs w:val="24"/>
              </w:rPr>
            </w:pPr>
            <w:r w:rsidRPr="00687D6D">
              <w:rPr>
                <w:rFonts w:cs="Times New Roman"/>
                <w:szCs w:val="24"/>
              </w:rPr>
              <w:t>(ii) If 11 network layer processes are involved in data transfer, how many routers are on the way?</w:t>
            </w:r>
          </w:p>
        </w:tc>
        <w:tc>
          <w:tcPr>
            <w:tcW w:w="531" w:type="dxa"/>
          </w:tcPr>
          <w:p w14:paraId="2F28BE4C" w14:textId="77777777" w:rsidR="003A3C1C" w:rsidRPr="00687D6D" w:rsidRDefault="003A3C1C" w:rsidP="00E064AD">
            <w:pPr>
              <w:ind w:right="-108"/>
              <w:jc w:val="center"/>
              <w:rPr>
                <w:rFonts w:cs="Times New Roman"/>
                <w:szCs w:val="24"/>
              </w:rPr>
            </w:pPr>
            <w:r w:rsidRPr="00687D6D">
              <w:rPr>
                <w:rFonts w:cs="Times New Roman"/>
                <w:szCs w:val="24"/>
              </w:rPr>
              <w:t>[6]</w:t>
            </w:r>
          </w:p>
        </w:tc>
      </w:tr>
      <w:tr w:rsidR="003A3C1C" w:rsidRPr="00687D6D" w14:paraId="1F080E6B" w14:textId="77777777" w:rsidTr="00D66D62">
        <w:trPr>
          <w:trHeight w:val="255"/>
        </w:trPr>
        <w:tc>
          <w:tcPr>
            <w:tcW w:w="594" w:type="dxa"/>
            <w:vAlign w:val="center"/>
          </w:tcPr>
          <w:p w14:paraId="64C2780C" w14:textId="77777777" w:rsidR="003A3C1C" w:rsidRPr="00687D6D" w:rsidRDefault="003A3C1C" w:rsidP="00E064AD">
            <w:pPr>
              <w:ind w:left="-108" w:right="-144"/>
              <w:rPr>
                <w:rFonts w:cs="Times New Roman"/>
                <w:b/>
                <w:bCs/>
                <w:szCs w:val="24"/>
              </w:rPr>
            </w:pPr>
          </w:p>
        </w:tc>
        <w:tc>
          <w:tcPr>
            <w:tcW w:w="361" w:type="dxa"/>
            <w:vAlign w:val="center"/>
          </w:tcPr>
          <w:p w14:paraId="13845ECC" w14:textId="77777777" w:rsidR="003A3C1C" w:rsidRPr="00687D6D" w:rsidRDefault="003A3C1C" w:rsidP="00E064AD">
            <w:pPr>
              <w:rPr>
                <w:rFonts w:cs="Times New Roman"/>
                <w:b/>
                <w:bCs/>
                <w:szCs w:val="24"/>
              </w:rPr>
            </w:pPr>
          </w:p>
        </w:tc>
        <w:tc>
          <w:tcPr>
            <w:tcW w:w="496" w:type="dxa"/>
            <w:gridSpan w:val="2"/>
          </w:tcPr>
          <w:p w14:paraId="583563F1" w14:textId="77777777" w:rsidR="003A3C1C" w:rsidRPr="00687D6D" w:rsidRDefault="003A3C1C" w:rsidP="00E064AD">
            <w:pPr>
              <w:jc w:val="right"/>
              <w:rPr>
                <w:rFonts w:cs="Times New Roman"/>
                <w:szCs w:val="24"/>
              </w:rPr>
            </w:pPr>
          </w:p>
        </w:tc>
        <w:tc>
          <w:tcPr>
            <w:tcW w:w="8638" w:type="dxa"/>
            <w:gridSpan w:val="3"/>
            <w:vAlign w:val="center"/>
          </w:tcPr>
          <w:p w14:paraId="1347F85C" w14:textId="77777777" w:rsidR="009C18F5" w:rsidRDefault="009C18F5" w:rsidP="00E064AD">
            <w:pPr>
              <w:rPr>
                <w:rFonts w:cs="Times New Roman"/>
                <w:szCs w:val="24"/>
              </w:rPr>
            </w:pPr>
          </w:p>
          <w:p w14:paraId="4B0F92CD" w14:textId="77777777" w:rsidR="006356AD" w:rsidRDefault="006356AD" w:rsidP="00E064AD">
            <w:pPr>
              <w:rPr>
                <w:rFonts w:cs="Times New Roman"/>
                <w:szCs w:val="24"/>
              </w:rPr>
            </w:pPr>
          </w:p>
          <w:p w14:paraId="2F7F90D9" w14:textId="77777777" w:rsidR="006356AD" w:rsidRPr="00687D6D" w:rsidRDefault="006356AD" w:rsidP="00E064AD">
            <w:pPr>
              <w:rPr>
                <w:rFonts w:cs="Times New Roman"/>
                <w:szCs w:val="24"/>
              </w:rPr>
            </w:pPr>
          </w:p>
        </w:tc>
        <w:tc>
          <w:tcPr>
            <w:tcW w:w="531" w:type="dxa"/>
          </w:tcPr>
          <w:p w14:paraId="4BE4AE85" w14:textId="77777777" w:rsidR="003A3C1C" w:rsidRPr="00687D6D" w:rsidRDefault="003A3C1C" w:rsidP="00E064AD">
            <w:pPr>
              <w:jc w:val="center"/>
              <w:rPr>
                <w:rFonts w:cs="Times New Roman"/>
                <w:szCs w:val="24"/>
              </w:rPr>
            </w:pPr>
          </w:p>
        </w:tc>
      </w:tr>
      <w:tr w:rsidR="003A3C1C" w:rsidRPr="00687D6D" w14:paraId="5FC0A58F" w14:textId="77777777" w:rsidTr="00D66D62">
        <w:trPr>
          <w:trHeight w:val="327"/>
        </w:trPr>
        <w:tc>
          <w:tcPr>
            <w:tcW w:w="594" w:type="dxa"/>
          </w:tcPr>
          <w:p w14:paraId="131DDA24" w14:textId="77777777" w:rsidR="003A3C1C" w:rsidRPr="00687D6D" w:rsidRDefault="003A3C1C" w:rsidP="00E064AD">
            <w:pPr>
              <w:ind w:left="-108" w:right="-144"/>
              <w:jc w:val="center"/>
              <w:rPr>
                <w:rFonts w:cs="Times New Roman"/>
                <w:b/>
                <w:bCs/>
                <w:szCs w:val="24"/>
              </w:rPr>
            </w:pPr>
            <w:r w:rsidRPr="00687D6D">
              <w:rPr>
                <w:rFonts w:cs="Times New Roman"/>
                <w:b/>
                <w:bCs/>
                <w:szCs w:val="24"/>
              </w:rPr>
              <w:t>Q.3</w:t>
            </w:r>
          </w:p>
        </w:tc>
        <w:tc>
          <w:tcPr>
            <w:tcW w:w="361" w:type="dxa"/>
          </w:tcPr>
          <w:p w14:paraId="7B46648D" w14:textId="77777777" w:rsidR="003A3C1C" w:rsidRPr="00687D6D" w:rsidRDefault="003A3C1C" w:rsidP="00E064AD">
            <w:pPr>
              <w:jc w:val="center"/>
              <w:rPr>
                <w:rFonts w:cs="Times New Roman"/>
                <w:b/>
                <w:bCs/>
                <w:szCs w:val="24"/>
              </w:rPr>
            </w:pPr>
          </w:p>
        </w:tc>
        <w:tc>
          <w:tcPr>
            <w:tcW w:w="9134" w:type="dxa"/>
            <w:gridSpan w:val="5"/>
          </w:tcPr>
          <w:p w14:paraId="568C6E61" w14:textId="77777777" w:rsidR="003A3C1C" w:rsidRPr="00687D6D" w:rsidRDefault="003A3C1C" w:rsidP="00E064AD">
            <w:pPr>
              <w:rPr>
                <w:rFonts w:cs="Times New Roman"/>
                <w:b/>
                <w:szCs w:val="24"/>
              </w:rPr>
            </w:pPr>
            <w:r w:rsidRPr="00687D6D">
              <w:rPr>
                <w:rFonts w:cs="Times New Roman"/>
                <w:b/>
                <w:szCs w:val="24"/>
              </w:rPr>
              <w:t>Answer the following questions.</w:t>
            </w:r>
          </w:p>
          <w:p w14:paraId="64737480" w14:textId="77777777" w:rsidR="009C18F5" w:rsidRPr="00687D6D" w:rsidRDefault="009C18F5" w:rsidP="00E064AD">
            <w:pPr>
              <w:rPr>
                <w:rFonts w:cs="Times New Roman"/>
                <w:b/>
                <w:szCs w:val="24"/>
              </w:rPr>
            </w:pPr>
          </w:p>
        </w:tc>
        <w:tc>
          <w:tcPr>
            <w:tcW w:w="531" w:type="dxa"/>
          </w:tcPr>
          <w:p w14:paraId="3C49369B" w14:textId="77777777" w:rsidR="003A3C1C" w:rsidRPr="00687D6D" w:rsidRDefault="003A3C1C" w:rsidP="00E064AD">
            <w:pPr>
              <w:ind w:left="-108" w:right="-108"/>
              <w:jc w:val="center"/>
              <w:rPr>
                <w:rFonts w:cs="Times New Roman"/>
                <w:szCs w:val="24"/>
              </w:rPr>
            </w:pPr>
            <w:r w:rsidRPr="00687D6D">
              <w:rPr>
                <w:rFonts w:cs="Times New Roman"/>
                <w:b/>
                <w:bCs/>
                <w:szCs w:val="24"/>
              </w:rPr>
              <w:t>[12]</w:t>
            </w:r>
          </w:p>
        </w:tc>
      </w:tr>
      <w:tr w:rsidR="003A3C1C" w:rsidRPr="00687D6D" w14:paraId="11305332" w14:textId="77777777" w:rsidTr="00D66D62">
        <w:trPr>
          <w:trHeight w:val="327"/>
        </w:trPr>
        <w:tc>
          <w:tcPr>
            <w:tcW w:w="594" w:type="dxa"/>
          </w:tcPr>
          <w:p w14:paraId="7C9C4333" w14:textId="77777777" w:rsidR="003A3C1C" w:rsidRPr="00687D6D" w:rsidRDefault="003A3C1C" w:rsidP="00E064AD">
            <w:pPr>
              <w:ind w:left="-108" w:right="-144"/>
              <w:jc w:val="center"/>
              <w:rPr>
                <w:rFonts w:cs="Times New Roman"/>
                <w:bCs/>
                <w:szCs w:val="24"/>
              </w:rPr>
            </w:pPr>
            <w:r w:rsidRPr="00687D6D">
              <w:rPr>
                <w:rFonts w:cs="Times New Roman"/>
                <w:bCs/>
                <w:szCs w:val="24"/>
              </w:rPr>
              <w:t>CO</w:t>
            </w:r>
            <w:r w:rsidR="00B26E3E">
              <w:rPr>
                <w:rFonts w:cs="Times New Roman"/>
                <w:bCs/>
                <w:szCs w:val="24"/>
              </w:rPr>
              <w:t>1</w:t>
            </w:r>
          </w:p>
        </w:tc>
        <w:tc>
          <w:tcPr>
            <w:tcW w:w="361" w:type="dxa"/>
          </w:tcPr>
          <w:p w14:paraId="11CAFD15" w14:textId="77777777" w:rsidR="003A3C1C" w:rsidRPr="00687D6D" w:rsidRDefault="00056BEA" w:rsidP="00E064AD">
            <w:pPr>
              <w:jc w:val="center"/>
              <w:rPr>
                <w:rFonts w:cs="Times New Roman"/>
                <w:bCs/>
                <w:szCs w:val="24"/>
              </w:rPr>
            </w:pPr>
            <w:r w:rsidRPr="00687D6D">
              <w:rPr>
                <w:rFonts w:cs="Times New Roman"/>
                <w:bCs/>
                <w:szCs w:val="24"/>
              </w:rPr>
              <w:t>N</w:t>
            </w:r>
          </w:p>
        </w:tc>
        <w:tc>
          <w:tcPr>
            <w:tcW w:w="395" w:type="dxa"/>
          </w:tcPr>
          <w:p w14:paraId="335BC45B" w14:textId="77777777" w:rsidR="003A3C1C" w:rsidRPr="00687D6D" w:rsidRDefault="003A3C1C" w:rsidP="00E064AD">
            <w:pPr>
              <w:ind w:left="-73" w:right="-142"/>
              <w:jc w:val="center"/>
              <w:rPr>
                <w:rFonts w:cs="Times New Roman"/>
                <w:bCs/>
                <w:szCs w:val="24"/>
              </w:rPr>
            </w:pPr>
            <w:r w:rsidRPr="00687D6D">
              <w:rPr>
                <w:rFonts w:cs="Times New Roman"/>
                <w:bCs/>
                <w:szCs w:val="24"/>
              </w:rPr>
              <w:t>(a)</w:t>
            </w:r>
          </w:p>
        </w:tc>
        <w:tc>
          <w:tcPr>
            <w:tcW w:w="8460" w:type="dxa"/>
            <w:gridSpan w:val="2"/>
          </w:tcPr>
          <w:p w14:paraId="62889399" w14:textId="77777777" w:rsidR="00056BEA" w:rsidRPr="00687D6D" w:rsidRDefault="00056BEA" w:rsidP="00E064AD">
            <w:pPr>
              <w:ind w:left="-11"/>
              <w:jc w:val="both"/>
              <w:rPr>
                <w:rFonts w:cs="Times New Roman"/>
                <w:szCs w:val="24"/>
              </w:rPr>
            </w:pPr>
            <w:r w:rsidRPr="00687D6D">
              <w:rPr>
                <w:rFonts w:cs="Times New Roman"/>
                <w:szCs w:val="24"/>
              </w:rPr>
              <w:t>Give details on:</w:t>
            </w:r>
          </w:p>
          <w:p w14:paraId="2C934BCB" w14:textId="77777777" w:rsidR="00056BEA" w:rsidRPr="00687D6D" w:rsidRDefault="00056BEA" w:rsidP="00E064AD">
            <w:pPr>
              <w:ind w:left="-11"/>
              <w:jc w:val="both"/>
              <w:rPr>
                <w:rFonts w:cs="Times New Roman"/>
                <w:szCs w:val="24"/>
              </w:rPr>
            </w:pPr>
            <w:r w:rsidRPr="00687D6D">
              <w:rPr>
                <w:rFonts w:cs="Times New Roman"/>
                <w:szCs w:val="24"/>
              </w:rPr>
              <w:t xml:space="preserve">1) Radio Transmission </w:t>
            </w:r>
          </w:p>
          <w:p w14:paraId="29CF8436" w14:textId="77777777" w:rsidR="003A3C1C" w:rsidRPr="00687D6D" w:rsidRDefault="00056BEA" w:rsidP="00E064AD">
            <w:pPr>
              <w:jc w:val="both"/>
              <w:rPr>
                <w:rFonts w:eastAsia="Calibri" w:cs="Times New Roman"/>
                <w:szCs w:val="24"/>
              </w:rPr>
            </w:pPr>
            <w:r w:rsidRPr="00687D6D">
              <w:rPr>
                <w:rFonts w:cs="Times New Roman"/>
                <w:szCs w:val="24"/>
              </w:rPr>
              <w:t>2) Infrared and Millimeter Waves for communication</w:t>
            </w:r>
          </w:p>
        </w:tc>
        <w:tc>
          <w:tcPr>
            <w:tcW w:w="810" w:type="dxa"/>
            <w:gridSpan w:val="3"/>
          </w:tcPr>
          <w:p w14:paraId="190FE0D0" w14:textId="77777777" w:rsidR="003A3C1C" w:rsidRPr="00687D6D" w:rsidRDefault="004D0AF5" w:rsidP="00E064AD">
            <w:pPr>
              <w:ind w:left="-108" w:right="-108"/>
              <w:jc w:val="center"/>
              <w:rPr>
                <w:rFonts w:cs="Times New Roman"/>
                <w:b/>
                <w:bCs/>
                <w:szCs w:val="24"/>
              </w:rPr>
            </w:pPr>
            <w:r w:rsidRPr="00687D6D">
              <w:rPr>
                <w:rFonts w:cs="Times New Roman"/>
                <w:b/>
                <w:szCs w:val="24"/>
              </w:rPr>
              <w:t xml:space="preserve">    </w:t>
            </w:r>
            <w:r w:rsidR="00887A0C">
              <w:rPr>
                <w:rFonts w:cs="Times New Roman"/>
                <w:b/>
                <w:szCs w:val="24"/>
              </w:rPr>
              <w:t xml:space="preserve">    </w:t>
            </w:r>
            <w:r w:rsidR="00D66D62">
              <w:rPr>
                <w:rFonts w:cs="Times New Roman"/>
                <w:b/>
                <w:szCs w:val="24"/>
              </w:rPr>
              <w:t>[4</w:t>
            </w:r>
            <w:r w:rsidR="003A3C1C" w:rsidRPr="00687D6D">
              <w:rPr>
                <w:rFonts w:cs="Times New Roman"/>
                <w:b/>
                <w:szCs w:val="24"/>
              </w:rPr>
              <w:t>]</w:t>
            </w:r>
          </w:p>
        </w:tc>
      </w:tr>
      <w:tr w:rsidR="003A3C1C" w:rsidRPr="00687D6D" w14:paraId="5040E776" w14:textId="77777777" w:rsidTr="00D66D62">
        <w:trPr>
          <w:trHeight w:val="255"/>
        </w:trPr>
        <w:tc>
          <w:tcPr>
            <w:tcW w:w="594" w:type="dxa"/>
          </w:tcPr>
          <w:p w14:paraId="05F47185" w14:textId="77777777" w:rsidR="003A3C1C" w:rsidRPr="00687D6D" w:rsidRDefault="003A3C1C" w:rsidP="00E064AD">
            <w:pPr>
              <w:ind w:left="-108" w:right="-144"/>
              <w:jc w:val="center"/>
              <w:rPr>
                <w:rFonts w:cs="Times New Roman"/>
                <w:bCs/>
                <w:szCs w:val="24"/>
              </w:rPr>
            </w:pPr>
            <w:r w:rsidRPr="00687D6D">
              <w:rPr>
                <w:rFonts w:cs="Times New Roman"/>
                <w:bCs/>
                <w:szCs w:val="24"/>
              </w:rPr>
              <w:t>CO</w:t>
            </w:r>
            <w:r w:rsidR="00056BEA" w:rsidRPr="00687D6D">
              <w:rPr>
                <w:rFonts w:cs="Times New Roman"/>
                <w:bCs/>
                <w:szCs w:val="24"/>
              </w:rPr>
              <w:t>4</w:t>
            </w:r>
          </w:p>
        </w:tc>
        <w:tc>
          <w:tcPr>
            <w:tcW w:w="361" w:type="dxa"/>
          </w:tcPr>
          <w:p w14:paraId="0DB3B251" w14:textId="77777777" w:rsidR="003A3C1C" w:rsidRPr="00687D6D" w:rsidRDefault="00056BEA" w:rsidP="00E064AD">
            <w:pPr>
              <w:jc w:val="center"/>
              <w:rPr>
                <w:rFonts w:cs="Times New Roman"/>
                <w:bCs/>
                <w:szCs w:val="24"/>
              </w:rPr>
            </w:pPr>
            <w:r w:rsidRPr="00687D6D">
              <w:rPr>
                <w:rFonts w:cs="Times New Roman"/>
                <w:bCs/>
                <w:szCs w:val="24"/>
              </w:rPr>
              <w:t>A</w:t>
            </w:r>
          </w:p>
        </w:tc>
        <w:tc>
          <w:tcPr>
            <w:tcW w:w="395" w:type="dxa"/>
          </w:tcPr>
          <w:p w14:paraId="41CC8D57" w14:textId="77777777" w:rsidR="003A3C1C" w:rsidRPr="00687D6D" w:rsidRDefault="003A3C1C" w:rsidP="00E064AD">
            <w:pPr>
              <w:ind w:left="-73" w:right="-108"/>
              <w:jc w:val="center"/>
              <w:rPr>
                <w:rFonts w:cs="Times New Roman"/>
                <w:szCs w:val="24"/>
              </w:rPr>
            </w:pPr>
            <w:r w:rsidRPr="00687D6D">
              <w:rPr>
                <w:rFonts w:cs="Times New Roman"/>
                <w:szCs w:val="24"/>
              </w:rPr>
              <w:t>(b)</w:t>
            </w:r>
          </w:p>
        </w:tc>
        <w:tc>
          <w:tcPr>
            <w:tcW w:w="8478" w:type="dxa"/>
            <w:gridSpan w:val="3"/>
            <w:vAlign w:val="center"/>
          </w:tcPr>
          <w:p w14:paraId="5F571A1F" w14:textId="77777777" w:rsidR="00056BEA" w:rsidRPr="00687D6D" w:rsidRDefault="00056BEA" w:rsidP="00E064AD">
            <w:pPr>
              <w:rPr>
                <w:rFonts w:eastAsia="Calibri" w:cs="Times New Roman"/>
                <w:szCs w:val="24"/>
              </w:rPr>
            </w:pPr>
            <w:r w:rsidRPr="00687D6D">
              <w:rPr>
                <w:rFonts w:eastAsia="Calibri" w:cs="Times New Roman"/>
                <w:szCs w:val="24"/>
              </w:rPr>
              <w:t>A router has the following CIDR entries in the routing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560"/>
            </w:tblGrid>
            <w:tr w:rsidR="00056BEA" w:rsidRPr="00687D6D" w14:paraId="24D2238B" w14:textId="77777777" w:rsidTr="00360265">
              <w:trPr>
                <w:jc w:val="center"/>
              </w:trPr>
              <w:tc>
                <w:tcPr>
                  <w:tcW w:w="1809" w:type="dxa"/>
                </w:tcPr>
                <w:p w14:paraId="2B91F719" w14:textId="77777777" w:rsidR="00056BEA" w:rsidRPr="00687D6D" w:rsidRDefault="00056BEA" w:rsidP="00E064AD">
                  <w:pPr>
                    <w:tabs>
                      <w:tab w:val="center" w:pos="4153"/>
                      <w:tab w:val="right" w:pos="8306"/>
                    </w:tabs>
                    <w:rPr>
                      <w:rFonts w:cs="Times New Roman"/>
                      <w:b/>
                      <w:szCs w:val="24"/>
                    </w:rPr>
                  </w:pPr>
                  <w:r w:rsidRPr="00687D6D">
                    <w:rPr>
                      <w:rFonts w:eastAsia="Calibri" w:cs="Times New Roman"/>
                      <w:b/>
                      <w:szCs w:val="24"/>
                    </w:rPr>
                    <w:t xml:space="preserve">Address / mask  </w:t>
                  </w:r>
                </w:p>
              </w:tc>
              <w:tc>
                <w:tcPr>
                  <w:tcW w:w="1560" w:type="dxa"/>
                </w:tcPr>
                <w:p w14:paraId="19C139C6" w14:textId="77777777" w:rsidR="00056BEA" w:rsidRPr="00687D6D" w:rsidRDefault="00056BEA" w:rsidP="00E064AD">
                  <w:pPr>
                    <w:tabs>
                      <w:tab w:val="center" w:pos="4153"/>
                      <w:tab w:val="right" w:pos="8306"/>
                    </w:tabs>
                    <w:rPr>
                      <w:rFonts w:cs="Times New Roman"/>
                      <w:b/>
                      <w:szCs w:val="24"/>
                    </w:rPr>
                  </w:pPr>
                  <w:r w:rsidRPr="00687D6D">
                    <w:rPr>
                      <w:rFonts w:eastAsia="Calibri" w:cs="Times New Roman"/>
                      <w:b/>
                      <w:szCs w:val="24"/>
                    </w:rPr>
                    <w:t>Next hop</w:t>
                  </w:r>
                </w:p>
              </w:tc>
            </w:tr>
            <w:tr w:rsidR="00056BEA" w:rsidRPr="00687D6D" w14:paraId="7A282A96" w14:textId="77777777" w:rsidTr="00360265">
              <w:trPr>
                <w:jc w:val="center"/>
              </w:trPr>
              <w:tc>
                <w:tcPr>
                  <w:tcW w:w="1809" w:type="dxa"/>
                </w:tcPr>
                <w:p w14:paraId="2CAA5155" w14:textId="77777777" w:rsidR="00056BEA" w:rsidRPr="00687D6D" w:rsidRDefault="00056BEA" w:rsidP="00E064AD">
                  <w:pPr>
                    <w:tabs>
                      <w:tab w:val="center" w:pos="4153"/>
                      <w:tab w:val="right" w:pos="8306"/>
                    </w:tabs>
                    <w:rPr>
                      <w:rFonts w:cs="Times New Roman"/>
                      <w:szCs w:val="24"/>
                    </w:rPr>
                  </w:pPr>
                  <w:r w:rsidRPr="00687D6D">
                    <w:rPr>
                      <w:rFonts w:eastAsia="Calibri" w:cs="Times New Roman"/>
                      <w:szCs w:val="24"/>
                    </w:rPr>
                    <w:t xml:space="preserve">135.46.56.0/22        </w:t>
                  </w:r>
                </w:p>
              </w:tc>
              <w:tc>
                <w:tcPr>
                  <w:tcW w:w="1560" w:type="dxa"/>
                </w:tcPr>
                <w:p w14:paraId="1CFEE872" w14:textId="77777777" w:rsidR="00056BEA" w:rsidRPr="00687D6D" w:rsidRDefault="00056BEA" w:rsidP="00E064AD">
                  <w:pPr>
                    <w:tabs>
                      <w:tab w:val="center" w:pos="4153"/>
                      <w:tab w:val="right" w:pos="8306"/>
                    </w:tabs>
                    <w:rPr>
                      <w:rFonts w:cs="Times New Roman"/>
                      <w:szCs w:val="24"/>
                    </w:rPr>
                  </w:pPr>
                  <w:r w:rsidRPr="00687D6D">
                    <w:rPr>
                      <w:rFonts w:eastAsia="Calibri" w:cs="Times New Roman"/>
                      <w:szCs w:val="24"/>
                    </w:rPr>
                    <w:t xml:space="preserve"> Interface 0</w:t>
                  </w:r>
                </w:p>
              </w:tc>
            </w:tr>
            <w:tr w:rsidR="00056BEA" w:rsidRPr="00687D6D" w14:paraId="0D56058D" w14:textId="77777777" w:rsidTr="00360265">
              <w:trPr>
                <w:jc w:val="center"/>
              </w:trPr>
              <w:tc>
                <w:tcPr>
                  <w:tcW w:w="1809" w:type="dxa"/>
                </w:tcPr>
                <w:p w14:paraId="71F6C023" w14:textId="77777777" w:rsidR="00056BEA" w:rsidRPr="00687D6D" w:rsidRDefault="00056BEA" w:rsidP="00E064AD">
                  <w:pPr>
                    <w:tabs>
                      <w:tab w:val="center" w:pos="4153"/>
                      <w:tab w:val="right" w:pos="8306"/>
                    </w:tabs>
                    <w:rPr>
                      <w:rFonts w:cs="Times New Roman"/>
                      <w:szCs w:val="24"/>
                    </w:rPr>
                  </w:pPr>
                  <w:r w:rsidRPr="00687D6D">
                    <w:rPr>
                      <w:rFonts w:eastAsia="Calibri" w:cs="Times New Roman"/>
                      <w:szCs w:val="24"/>
                    </w:rPr>
                    <w:t>135.46.60.0/22</w:t>
                  </w:r>
                </w:p>
              </w:tc>
              <w:tc>
                <w:tcPr>
                  <w:tcW w:w="1560" w:type="dxa"/>
                </w:tcPr>
                <w:p w14:paraId="22360477" w14:textId="77777777" w:rsidR="00056BEA" w:rsidRPr="00687D6D" w:rsidRDefault="00056BEA" w:rsidP="00E064AD">
                  <w:pPr>
                    <w:tabs>
                      <w:tab w:val="center" w:pos="4153"/>
                      <w:tab w:val="right" w:pos="8306"/>
                    </w:tabs>
                    <w:rPr>
                      <w:rFonts w:cs="Times New Roman"/>
                      <w:szCs w:val="24"/>
                    </w:rPr>
                  </w:pPr>
                  <w:r w:rsidRPr="00687D6D">
                    <w:rPr>
                      <w:rFonts w:eastAsia="Calibri" w:cs="Times New Roman"/>
                      <w:szCs w:val="24"/>
                    </w:rPr>
                    <w:t>Interface 1</w:t>
                  </w:r>
                </w:p>
              </w:tc>
            </w:tr>
            <w:tr w:rsidR="00056BEA" w:rsidRPr="00687D6D" w14:paraId="10A48B11" w14:textId="77777777" w:rsidTr="00360265">
              <w:trPr>
                <w:jc w:val="center"/>
              </w:trPr>
              <w:tc>
                <w:tcPr>
                  <w:tcW w:w="1809" w:type="dxa"/>
                </w:tcPr>
                <w:p w14:paraId="381FAE2B" w14:textId="77777777" w:rsidR="00056BEA" w:rsidRPr="00687D6D" w:rsidRDefault="00056BEA" w:rsidP="00E064AD">
                  <w:pPr>
                    <w:tabs>
                      <w:tab w:val="center" w:pos="4153"/>
                      <w:tab w:val="right" w:pos="8306"/>
                    </w:tabs>
                    <w:rPr>
                      <w:rFonts w:cs="Times New Roman"/>
                      <w:szCs w:val="24"/>
                    </w:rPr>
                  </w:pPr>
                  <w:r w:rsidRPr="00687D6D">
                    <w:rPr>
                      <w:rFonts w:eastAsia="Calibri" w:cs="Times New Roman"/>
                      <w:szCs w:val="24"/>
                    </w:rPr>
                    <w:lastRenderedPageBreak/>
                    <w:t>192.53.40.0/23</w:t>
                  </w:r>
                </w:p>
              </w:tc>
              <w:tc>
                <w:tcPr>
                  <w:tcW w:w="1560" w:type="dxa"/>
                </w:tcPr>
                <w:p w14:paraId="32696716" w14:textId="77777777" w:rsidR="00056BEA" w:rsidRPr="00687D6D" w:rsidRDefault="00056BEA" w:rsidP="00E064AD">
                  <w:pPr>
                    <w:tabs>
                      <w:tab w:val="center" w:pos="4153"/>
                      <w:tab w:val="right" w:pos="8306"/>
                    </w:tabs>
                    <w:rPr>
                      <w:rFonts w:cs="Times New Roman"/>
                      <w:szCs w:val="24"/>
                    </w:rPr>
                  </w:pPr>
                  <w:r w:rsidRPr="00687D6D">
                    <w:rPr>
                      <w:rFonts w:eastAsia="Calibri" w:cs="Times New Roman"/>
                      <w:szCs w:val="24"/>
                    </w:rPr>
                    <w:t>Router 1</w:t>
                  </w:r>
                </w:p>
              </w:tc>
            </w:tr>
            <w:tr w:rsidR="00056BEA" w:rsidRPr="00687D6D" w14:paraId="18255826" w14:textId="77777777" w:rsidTr="00360265">
              <w:trPr>
                <w:jc w:val="center"/>
              </w:trPr>
              <w:tc>
                <w:tcPr>
                  <w:tcW w:w="1809" w:type="dxa"/>
                </w:tcPr>
                <w:p w14:paraId="1377B703" w14:textId="77777777" w:rsidR="00056BEA" w:rsidRPr="00687D6D" w:rsidRDefault="00056BEA" w:rsidP="00E064AD">
                  <w:pPr>
                    <w:tabs>
                      <w:tab w:val="center" w:pos="4153"/>
                      <w:tab w:val="right" w:pos="8306"/>
                    </w:tabs>
                    <w:rPr>
                      <w:rFonts w:cs="Times New Roman"/>
                      <w:szCs w:val="24"/>
                    </w:rPr>
                  </w:pPr>
                  <w:r w:rsidRPr="00687D6D">
                    <w:rPr>
                      <w:rFonts w:eastAsia="Calibri" w:cs="Times New Roman"/>
                      <w:szCs w:val="24"/>
                    </w:rPr>
                    <w:t>Default</w:t>
                  </w:r>
                </w:p>
              </w:tc>
              <w:tc>
                <w:tcPr>
                  <w:tcW w:w="1560" w:type="dxa"/>
                </w:tcPr>
                <w:p w14:paraId="72B4AB87" w14:textId="77777777" w:rsidR="00056BEA" w:rsidRPr="00687D6D" w:rsidRDefault="00056BEA" w:rsidP="00E064AD">
                  <w:pPr>
                    <w:tabs>
                      <w:tab w:val="center" w:pos="4153"/>
                      <w:tab w:val="right" w:pos="8306"/>
                    </w:tabs>
                    <w:rPr>
                      <w:rFonts w:cs="Times New Roman"/>
                      <w:szCs w:val="24"/>
                    </w:rPr>
                  </w:pPr>
                  <w:r w:rsidRPr="00687D6D">
                    <w:rPr>
                      <w:rFonts w:eastAsia="Calibri" w:cs="Times New Roman"/>
                      <w:szCs w:val="24"/>
                    </w:rPr>
                    <w:t>Router 2</w:t>
                  </w:r>
                </w:p>
              </w:tc>
            </w:tr>
          </w:tbl>
          <w:p w14:paraId="6BB37841" w14:textId="77777777" w:rsidR="00056BEA" w:rsidRPr="00687D6D" w:rsidRDefault="00056BEA" w:rsidP="00E064AD">
            <w:pPr>
              <w:tabs>
                <w:tab w:val="left" w:pos="5235"/>
              </w:tabs>
              <w:rPr>
                <w:rFonts w:cs="Times New Roman"/>
                <w:szCs w:val="24"/>
              </w:rPr>
            </w:pPr>
            <w:r w:rsidRPr="00687D6D">
              <w:rPr>
                <w:rFonts w:eastAsia="Calibri" w:cs="Times New Roman"/>
                <w:szCs w:val="24"/>
              </w:rPr>
              <w:t>For each of the following IP addresses, what does the router do if a packet with that address arrives? Show your calculation.</w:t>
            </w:r>
          </w:p>
          <w:p w14:paraId="5F193645" w14:textId="77777777" w:rsidR="00056BEA" w:rsidRPr="00687D6D" w:rsidRDefault="00056BEA" w:rsidP="00E064AD">
            <w:pPr>
              <w:ind w:left="-11"/>
              <w:jc w:val="both"/>
              <w:rPr>
                <w:rFonts w:cs="Times New Roman"/>
                <w:szCs w:val="24"/>
              </w:rPr>
            </w:pPr>
            <w:r w:rsidRPr="00687D6D">
              <w:rPr>
                <w:rFonts w:eastAsia="Calibri" w:cs="Times New Roman"/>
                <w:b/>
                <w:szCs w:val="24"/>
              </w:rPr>
              <w:t>(</w:t>
            </w:r>
            <w:proofErr w:type="spellStart"/>
            <w:r w:rsidRPr="00687D6D">
              <w:rPr>
                <w:rFonts w:eastAsia="Calibri" w:cs="Times New Roman"/>
                <w:b/>
                <w:szCs w:val="24"/>
              </w:rPr>
              <w:t>i</w:t>
            </w:r>
            <w:proofErr w:type="spellEnd"/>
            <w:r w:rsidRPr="00687D6D">
              <w:rPr>
                <w:rFonts w:eastAsia="Calibri" w:cs="Times New Roman"/>
                <w:b/>
                <w:szCs w:val="24"/>
              </w:rPr>
              <w:t>)</w:t>
            </w:r>
            <w:r w:rsidRPr="00687D6D">
              <w:rPr>
                <w:rFonts w:eastAsia="Calibri" w:cs="Times New Roman"/>
                <w:szCs w:val="24"/>
              </w:rPr>
              <w:t>135.46.63.10</w:t>
            </w:r>
            <w:proofErr w:type="gramStart"/>
            <w:r w:rsidRPr="00687D6D">
              <w:rPr>
                <w:rFonts w:eastAsia="Calibri" w:cs="Times New Roman"/>
                <w:szCs w:val="24"/>
              </w:rPr>
              <w:t xml:space="preserve">   </w:t>
            </w:r>
            <w:r w:rsidRPr="00687D6D">
              <w:rPr>
                <w:rFonts w:eastAsia="Calibri" w:cs="Times New Roman"/>
                <w:b/>
                <w:szCs w:val="24"/>
              </w:rPr>
              <w:t>(</w:t>
            </w:r>
            <w:proofErr w:type="gramEnd"/>
            <w:r w:rsidRPr="00687D6D">
              <w:rPr>
                <w:rFonts w:eastAsia="Calibri" w:cs="Times New Roman"/>
                <w:b/>
                <w:szCs w:val="24"/>
              </w:rPr>
              <w:t>ii)</w:t>
            </w:r>
            <w:r w:rsidRPr="00687D6D">
              <w:rPr>
                <w:rFonts w:eastAsia="Calibri" w:cs="Times New Roman"/>
                <w:szCs w:val="24"/>
              </w:rPr>
              <w:t xml:space="preserve">135.46.57.14   </w:t>
            </w:r>
            <w:r w:rsidRPr="00687D6D">
              <w:rPr>
                <w:rFonts w:eastAsia="Calibri" w:cs="Times New Roman"/>
                <w:b/>
                <w:szCs w:val="24"/>
              </w:rPr>
              <w:t>(iii)</w:t>
            </w:r>
            <w:r w:rsidRPr="00687D6D">
              <w:rPr>
                <w:rFonts w:eastAsia="Calibri" w:cs="Times New Roman"/>
                <w:szCs w:val="24"/>
              </w:rPr>
              <w:t xml:space="preserve">135.46.52.2   </w:t>
            </w:r>
            <w:r w:rsidRPr="00687D6D">
              <w:rPr>
                <w:rFonts w:eastAsia="Calibri" w:cs="Times New Roman"/>
                <w:b/>
                <w:szCs w:val="24"/>
              </w:rPr>
              <w:t>(iv)</w:t>
            </w:r>
            <w:r w:rsidRPr="00687D6D">
              <w:rPr>
                <w:rFonts w:eastAsia="Calibri" w:cs="Times New Roman"/>
                <w:szCs w:val="24"/>
              </w:rPr>
              <w:t xml:space="preserve">192.53.56.7   </w:t>
            </w:r>
            <w:r w:rsidRPr="00687D6D">
              <w:rPr>
                <w:rFonts w:eastAsia="Calibri" w:cs="Times New Roman"/>
                <w:b/>
                <w:szCs w:val="24"/>
              </w:rPr>
              <w:t>(v)</w:t>
            </w:r>
            <w:r w:rsidRPr="00687D6D">
              <w:rPr>
                <w:rFonts w:eastAsia="Calibri" w:cs="Times New Roman"/>
                <w:szCs w:val="24"/>
              </w:rPr>
              <w:t>192.53.40.7</w:t>
            </w:r>
          </w:p>
          <w:p w14:paraId="6543DB31" w14:textId="77777777" w:rsidR="003A3C1C" w:rsidRPr="00687D6D" w:rsidRDefault="003A3C1C" w:rsidP="00E064AD">
            <w:pPr>
              <w:ind w:left="-11"/>
              <w:jc w:val="both"/>
              <w:rPr>
                <w:rFonts w:cs="Times New Roman"/>
                <w:szCs w:val="24"/>
              </w:rPr>
            </w:pPr>
          </w:p>
        </w:tc>
        <w:tc>
          <w:tcPr>
            <w:tcW w:w="792" w:type="dxa"/>
            <w:gridSpan w:val="2"/>
          </w:tcPr>
          <w:p w14:paraId="773CD6BE" w14:textId="77777777" w:rsidR="003A3C1C" w:rsidRPr="00687D6D" w:rsidRDefault="003A3C1C" w:rsidP="00E064AD">
            <w:pPr>
              <w:ind w:left="-108" w:right="-108"/>
              <w:jc w:val="center"/>
              <w:rPr>
                <w:rFonts w:cs="Times New Roman"/>
                <w:b/>
                <w:bCs/>
                <w:szCs w:val="24"/>
              </w:rPr>
            </w:pPr>
          </w:p>
          <w:p w14:paraId="74071F19" w14:textId="77777777" w:rsidR="003A3C1C" w:rsidRPr="00687D6D" w:rsidRDefault="00D66D62" w:rsidP="00D66D62">
            <w:pPr>
              <w:ind w:left="-108" w:right="-108"/>
              <w:jc w:val="right"/>
              <w:rPr>
                <w:rFonts w:cs="Times New Roman"/>
                <w:b/>
                <w:bCs/>
                <w:szCs w:val="24"/>
              </w:rPr>
            </w:pPr>
            <w:r>
              <w:rPr>
                <w:rFonts w:cs="Times New Roman"/>
                <w:b/>
                <w:bCs/>
                <w:szCs w:val="24"/>
              </w:rPr>
              <w:t>[6]</w:t>
            </w:r>
          </w:p>
        </w:tc>
      </w:tr>
      <w:tr w:rsidR="003A3C1C" w:rsidRPr="00687D6D" w14:paraId="1C621DA3" w14:textId="77777777" w:rsidTr="00D66D62">
        <w:trPr>
          <w:trHeight w:val="255"/>
        </w:trPr>
        <w:tc>
          <w:tcPr>
            <w:tcW w:w="594" w:type="dxa"/>
          </w:tcPr>
          <w:p w14:paraId="64FC6A90" w14:textId="77777777" w:rsidR="003A3C1C" w:rsidRPr="00687D6D" w:rsidRDefault="00B26E3E" w:rsidP="00AF2F04">
            <w:pPr>
              <w:ind w:left="-108" w:right="-144"/>
              <w:jc w:val="center"/>
              <w:rPr>
                <w:rFonts w:cs="Times New Roman"/>
                <w:bCs/>
                <w:szCs w:val="24"/>
              </w:rPr>
            </w:pPr>
            <w:r>
              <w:rPr>
                <w:rFonts w:cs="Times New Roman"/>
                <w:bCs/>
                <w:szCs w:val="24"/>
              </w:rPr>
              <w:lastRenderedPageBreak/>
              <w:t>CO</w:t>
            </w:r>
            <w:r w:rsidR="00AF2F04">
              <w:rPr>
                <w:rFonts w:cs="Times New Roman"/>
                <w:bCs/>
                <w:szCs w:val="24"/>
              </w:rPr>
              <w:t>2</w:t>
            </w:r>
          </w:p>
        </w:tc>
        <w:tc>
          <w:tcPr>
            <w:tcW w:w="361" w:type="dxa"/>
          </w:tcPr>
          <w:p w14:paraId="42910834" w14:textId="77777777" w:rsidR="003A3C1C" w:rsidRPr="00687D6D" w:rsidRDefault="003A3C1C" w:rsidP="00E064AD">
            <w:pPr>
              <w:jc w:val="center"/>
              <w:rPr>
                <w:rFonts w:cs="Times New Roman"/>
                <w:bCs/>
                <w:szCs w:val="24"/>
              </w:rPr>
            </w:pPr>
            <w:r w:rsidRPr="00687D6D">
              <w:rPr>
                <w:rFonts w:cs="Times New Roman"/>
                <w:bCs/>
                <w:szCs w:val="24"/>
              </w:rPr>
              <w:t>E</w:t>
            </w:r>
          </w:p>
        </w:tc>
        <w:tc>
          <w:tcPr>
            <w:tcW w:w="395" w:type="dxa"/>
          </w:tcPr>
          <w:p w14:paraId="50F49053" w14:textId="77777777" w:rsidR="003A3C1C" w:rsidRPr="00687D6D" w:rsidRDefault="003A3C1C" w:rsidP="00E064AD">
            <w:pPr>
              <w:ind w:left="-73" w:right="-108"/>
              <w:jc w:val="center"/>
              <w:rPr>
                <w:rFonts w:cs="Times New Roman"/>
                <w:szCs w:val="24"/>
              </w:rPr>
            </w:pPr>
            <w:r w:rsidRPr="00687D6D">
              <w:rPr>
                <w:rFonts w:cs="Times New Roman"/>
                <w:szCs w:val="24"/>
              </w:rPr>
              <w:t>(c)</w:t>
            </w:r>
          </w:p>
        </w:tc>
        <w:tc>
          <w:tcPr>
            <w:tcW w:w="8478" w:type="dxa"/>
            <w:gridSpan w:val="3"/>
            <w:vAlign w:val="center"/>
          </w:tcPr>
          <w:p w14:paraId="5151AD66" w14:textId="77777777" w:rsidR="003A3C1C" w:rsidRPr="00687D6D" w:rsidRDefault="003A3C1C" w:rsidP="00E064AD">
            <w:pPr>
              <w:ind w:left="-11"/>
              <w:jc w:val="both"/>
              <w:rPr>
                <w:rFonts w:cs="Times New Roman"/>
                <w:szCs w:val="24"/>
              </w:rPr>
            </w:pPr>
            <w:r w:rsidRPr="00687D6D">
              <w:rPr>
                <w:rFonts w:cs="Times New Roman"/>
                <w:szCs w:val="24"/>
              </w:rPr>
              <w:t xml:space="preserve">Determine if a datagram with the following information </w:t>
            </w:r>
            <w:proofErr w:type="gramStart"/>
            <w:r w:rsidRPr="00687D6D">
              <w:rPr>
                <w:rFonts w:cs="Times New Roman"/>
                <w:szCs w:val="24"/>
              </w:rPr>
              <w:t>is  -</w:t>
            </w:r>
            <w:proofErr w:type="gramEnd"/>
            <w:r w:rsidRPr="00687D6D">
              <w:rPr>
                <w:rFonts w:cs="Times New Roman"/>
                <w:szCs w:val="24"/>
              </w:rPr>
              <w:t xml:space="preserve">  a first fragment, a middle fragment, a last fragment, or the only fragment (no fragmentation). Justify your answer.</w:t>
            </w:r>
          </w:p>
          <w:p w14:paraId="4575F573" w14:textId="77777777" w:rsidR="003A3C1C" w:rsidRPr="00687D6D" w:rsidRDefault="003A3C1C" w:rsidP="00E064AD">
            <w:pPr>
              <w:ind w:left="-11"/>
              <w:jc w:val="both"/>
              <w:rPr>
                <w:rFonts w:cs="Times New Roman"/>
                <w:szCs w:val="24"/>
              </w:rPr>
            </w:pPr>
            <w:r w:rsidRPr="00687D6D">
              <w:rPr>
                <w:rFonts w:cs="Times New Roman"/>
                <w:szCs w:val="24"/>
              </w:rPr>
              <w:t>•</w:t>
            </w:r>
            <w:r w:rsidRPr="00687D6D">
              <w:rPr>
                <w:rFonts w:cs="Times New Roman"/>
                <w:szCs w:val="24"/>
              </w:rPr>
              <w:tab/>
              <w:t>M bit is set to 1 and the value of the offset field is zero.</w:t>
            </w:r>
          </w:p>
          <w:p w14:paraId="59561CFC" w14:textId="77777777" w:rsidR="003A3C1C" w:rsidRPr="00687D6D" w:rsidRDefault="003A3C1C" w:rsidP="00E064AD">
            <w:pPr>
              <w:ind w:left="-11"/>
              <w:jc w:val="both"/>
              <w:rPr>
                <w:rFonts w:cs="Times New Roman"/>
                <w:szCs w:val="24"/>
              </w:rPr>
            </w:pPr>
            <w:r w:rsidRPr="00687D6D">
              <w:rPr>
                <w:rFonts w:cs="Times New Roman"/>
                <w:szCs w:val="24"/>
              </w:rPr>
              <w:t>•</w:t>
            </w:r>
            <w:r w:rsidRPr="00687D6D">
              <w:rPr>
                <w:rFonts w:cs="Times New Roman"/>
                <w:szCs w:val="24"/>
              </w:rPr>
              <w:tab/>
              <w:t>M bit is set to 0 and the value of the offset field is nonzero.</w:t>
            </w:r>
          </w:p>
        </w:tc>
        <w:tc>
          <w:tcPr>
            <w:tcW w:w="792" w:type="dxa"/>
            <w:gridSpan w:val="2"/>
          </w:tcPr>
          <w:p w14:paraId="57A2D214" w14:textId="77777777" w:rsidR="003A3C1C" w:rsidRPr="00687D6D" w:rsidRDefault="00887A0C" w:rsidP="00E064AD">
            <w:pPr>
              <w:ind w:left="-108" w:right="-108"/>
              <w:jc w:val="center"/>
              <w:rPr>
                <w:rFonts w:cs="Times New Roman"/>
                <w:b/>
                <w:bCs/>
                <w:szCs w:val="24"/>
              </w:rPr>
            </w:pPr>
            <w:r>
              <w:rPr>
                <w:rFonts w:cs="Times New Roman"/>
                <w:b/>
                <w:bCs/>
                <w:szCs w:val="24"/>
              </w:rPr>
              <w:t xml:space="preserve">       </w:t>
            </w:r>
            <w:r w:rsidR="003A3C1C" w:rsidRPr="00687D6D">
              <w:rPr>
                <w:rFonts w:cs="Times New Roman"/>
                <w:b/>
                <w:bCs/>
                <w:szCs w:val="24"/>
              </w:rPr>
              <w:t>[2]</w:t>
            </w:r>
          </w:p>
        </w:tc>
      </w:tr>
      <w:tr w:rsidR="003A3C1C" w:rsidRPr="00687D6D" w14:paraId="6FDA143B" w14:textId="77777777" w:rsidTr="00D66D62">
        <w:trPr>
          <w:trHeight w:val="255"/>
        </w:trPr>
        <w:tc>
          <w:tcPr>
            <w:tcW w:w="594" w:type="dxa"/>
          </w:tcPr>
          <w:p w14:paraId="7B17BDEB" w14:textId="77777777" w:rsidR="003A3C1C" w:rsidRPr="00687D6D" w:rsidRDefault="003A3C1C" w:rsidP="00E064AD">
            <w:pPr>
              <w:ind w:left="-108" w:right="-144"/>
              <w:jc w:val="center"/>
              <w:rPr>
                <w:rFonts w:cs="Times New Roman"/>
                <w:b/>
                <w:bCs/>
                <w:szCs w:val="24"/>
              </w:rPr>
            </w:pPr>
          </w:p>
        </w:tc>
        <w:tc>
          <w:tcPr>
            <w:tcW w:w="361" w:type="dxa"/>
          </w:tcPr>
          <w:p w14:paraId="58DDDA0E" w14:textId="77777777" w:rsidR="003A3C1C" w:rsidRPr="00687D6D" w:rsidRDefault="003A3C1C" w:rsidP="00E064AD">
            <w:pPr>
              <w:jc w:val="center"/>
              <w:rPr>
                <w:rFonts w:cs="Times New Roman"/>
                <w:b/>
                <w:bCs/>
                <w:szCs w:val="24"/>
              </w:rPr>
            </w:pPr>
          </w:p>
        </w:tc>
        <w:tc>
          <w:tcPr>
            <w:tcW w:w="395" w:type="dxa"/>
          </w:tcPr>
          <w:p w14:paraId="52032453" w14:textId="77777777" w:rsidR="003A3C1C" w:rsidRPr="00687D6D" w:rsidRDefault="003A3C1C" w:rsidP="00E064AD">
            <w:pPr>
              <w:ind w:left="-73" w:right="-108"/>
              <w:rPr>
                <w:rFonts w:cs="Times New Roman"/>
                <w:szCs w:val="24"/>
              </w:rPr>
            </w:pPr>
          </w:p>
        </w:tc>
        <w:tc>
          <w:tcPr>
            <w:tcW w:w="8478" w:type="dxa"/>
            <w:gridSpan w:val="3"/>
          </w:tcPr>
          <w:p w14:paraId="5D956ACD" w14:textId="77777777" w:rsidR="003A3C1C" w:rsidRPr="00687D6D" w:rsidRDefault="003A3C1C" w:rsidP="00E064AD">
            <w:pPr>
              <w:jc w:val="center"/>
              <w:rPr>
                <w:rFonts w:cs="Times New Roman"/>
                <w:b/>
                <w:szCs w:val="24"/>
              </w:rPr>
            </w:pPr>
            <w:r w:rsidRPr="00687D6D">
              <w:rPr>
                <w:rFonts w:cs="Times New Roman"/>
                <w:b/>
                <w:szCs w:val="24"/>
              </w:rPr>
              <w:t>OR</w:t>
            </w:r>
          </w:p>
          <w:p w14:paraId="482F34D5" w14:textId="77777777" w:rsidR="009C18F5" w:rsidRPr="00687D6D" w:rsidRDefault="009C18F5" w:rsidP="00E064AD">
            <w:pPr>
              <w:jc w:val="center"/>
              <w:rPr>
                <w:rFonts w:cs="Times New Roman"/>
                <w:b/>
                <w:szCs w:val="24"/>
              </w:rPr>
            </w:pPr>
          </w:p>
        </w:tc>
        <w:tc>
          <w:tcPr>
            <w:tcW w:w="792" w:type="dxa"/>
            <w:gridSpan w:val="2"/>
          </w:tcPr>
          <w:p w14:paraId="560A9A9B" w14:textId="77777777" w:rsidR="003A3C1C" w:rsidRPr="00687D6D" w:rsidRDefault="003A3C1C" w:rsidP="00E064AD">
            <w:pPr>
              <w:ind w:left="-108" w:right="-108"/>
              <w:rPr>
                <w:rFonts w:cs="Times New Roman"/>
                <w:b/>
                <w:bCs/>
                <w:szCs w:val="24"/>
              </w:rPr>
            </w:pPr>
          </w:p>
        </w:tc>
      </w:tr>
      <w:tr w:rsidR="003A3C1C" w:rsidRPr="00687D6D" w14:paraId="2EA08C49" w14:textId="77777777" w:rsidTr="00D66D62">
        <w:trPr>
          <w:trHeight w:val="255"/>
        </w:trPr>
        <w:tc>
          <w:tcPr>
            <w:tcW w:w="594" w:type="dxa"/>
          </w:tcPr>
          <w:p w14:paraId="1C47192A" w14:textId="77777777" w:rsidR="003A3C1C" w:rsidRPr="00687D6D" w:rsidRDefault="003A3C1C" w:rsidP="00E064AD">
            <w:pPr>
              <w:ind w:left="-108" w:right="-144"/>
              <w:jc w:val="center"/>
              <w:rPr>
                <w:rFonts w:cs="Times New Roman"/>
                <w:b/>
                <w:bCs/>
                <w:szCs w:val="24"/>
              </w:rPr>
            </w:pPr>
            <w:r w:rsidRPr="00687D6D">
              <w:rPr>
                <w:rFonts w:cs="Times New Roman"/>
                <w:b/>
                <w:bCs/>
                <w:szCs w:val="24"/>
              </w:rPr>
              <w:t>Q.3</w:t>
            </w:r>
          </w:p>
        </w:tc>
        <w:tc>
          <w:tcPr>
            <w:tcW w:w="361" w:type="dxa"/>
          </w:tcPr>
          <w:p w14:paraId="6E9D324D" w14:textId="77777777" w:rsidR="003A3C1C" w:rsidRPr="00687D6D" w:rsidRDefault="003A3C1C" w:rsidP="00E064AD">
            <w:pPr>
              <w:jc w:val="center"/>
              <w:rPr>
                <w:rFonts w:cs="Times New Roman"/>
                <w:b/>
                <w:bCs/>
                <w:szCs w:val="24"/>
              </w:rPr>
            </w:pPr>
          </w:p>
        </w:tc>
        <w:tc>
          <w:tcPr>
            <w:tcW w:w="395" w:type="dxa"/>
          </w:tcPr>
          <w:p w14:paraId="1F9FB035" w14:textId="77777777" w:rsidR="003A3C1C" w:rsidRPr="00687D6D" w:rsidRDefault="003A3C1C" w:rsidP="00E064AD">
            <w:pPr>
              <w:ind w:left="-73" w:right="-108"/>
              <w:rPr>
                <w:rFonts w:cs="Times New Roman"/>
                <w:szCs w:val="24"/>
              </w:rPr>
            </w:pPr>
          </w:p>
        </w:tc>
        <w:tc>
          <w:tcPr>
            <w:tcW w:w="8478" w:type="dxa"/>
            <w:gridSpan w:val="3"/>
          </w:tcPr>
          <w:p w14:paraId="4C379B06" w14:textId="77777777" w:rsidR="003A3C1C" w:rsidRPr="00687D6D" w:rsidRDefault="003A3C1C" w:rsidP="00E064AD">
            <w:pPr>
              <w:rPr>
                <w:rFonts w:cs="Times New Roman"/>
                <w:b/>
                <w:szCs w:val="24"/>
              </w:rPr>
            </w:pPr>
            <w:r w:rsidRPr="00687D6D">
              <w:rPr>
                <w:rFonts w:cs="Times New Roman"/>
                <w:b/>
                <w:szCs w:val="24"/>
              </w:rPr>
              <w:t>Answer the following questions.</w:t>
            </w:r>
          </w:p>
          <w:p w14:paraId="0C4310BF" w14:textId="77777777" w:rsidR="009C18F5" w:rsidRPr="00687D6D" w:rsidRDefault="009C18F5" w:rsidP="00E064AD">
            <w:pPr>
              <w:rPr>
                <w:rFonts w:cs="Times New Roman"/>
                <w:b/>
                <w:szCs w:val="24"/>
              </w:rPr>
            </w:pPr>
          </w:p>
        </w:tc>
        <w:tc>
          <w:tcPr>
            <w:tcW w:w="792" w:type="dxa"/>
            <w:gridSpan w:val="2"/>
          </w:tcPr>
          <w:p w14:paraId="03E62185" w14:textId="77777777" w:rsidR="003A3C1C" w:rsidRPr="00687D6D" w:rsidRDefault="004D0AF5" w:rsidP="00E064AD">
            <w:pPr>
              <w:ind w:left="-108" w:right="-108"/>
              <w:rPr>
                <w:rFonts w:cs="Times New Roman"/>
                <w:szCs w:val="24"/>
              </w:rPr>
            </w:pPr>
            <w:r w:rsidRPr="00687D6D">
              <w:rPr>
                <w:rFonts w:cs="Times New Roman"/>
                <w:b/>
                <w:bCs/>
                <w:szCs w:val="24"/>
              </w:rPr>
              <w:t xml:space="preserve">  </w:t>
            </w:r>
            <w:r w:rsidR="003A3C1C" w:rsidRPr="00687D6D">
              <w:rPr>
                <w:rFonts w:cs="Times New Roman"/>
                <w:b/>
                <w:bCs/>
                <w:szCs w:val="24"/>
              </w:rPr>
              <w:t>[12]</w:t>
            </w:r>
          </w:p>
        </w:tc>
      </w:tr>
      <w:tr w:rsidR="003A3C1C" w:rsidRPr="00687D6D" w14:paraId="55BB1C5F" w14:textId="77777777" w:rsidTr="00D66D62">
        <w:trPr>
          <w:trHeight w:val="255"/>
        </w:trPr>
        <w:tc>
          <w:tcPr>
            <w:tcW w:w="594" w:type="dxa"/>
          </w:tcPr>
          <w:p w14:paraId="6032A35C" w14:textId="77777777" w:rsidR="003A3C1C" w:rsidRPr="00687D6D" w:rsidRDefault="003A3C1C" w:rsidP="00E064AD">
            <w:pPr>
              <w:ind w:left="-108" w:right="-144"/>
              <w:jc w:val="center"/>
              <w:rPr>
                <w:rFonts w:cs="Times New Roman"/>
                <w:bCs/>
                <w:szCs w:val="24"/>
              </w:rPr>
            </w:pPr>
            <w:r w:rsidRPr="00687D6D">
              <w:rPr>
                <w:rFonts w:cs="Times New Roman"/>
                <w:bCs/>
                <w:szCs w:val="24"/>
              </w:rPr>
              <w:t>CO4</w:t>
            </w:r>
          </w:p>
        </w:tc>
        <w:tc>
          <w:tcPr>
            <w:tcW w:w="361" w:type="dxa"/>
          </w:tcPr>
          <w:p w14:paraId="11B1EE45" w14:textId="77777777" w:rsidR="003A3C1C" w:rsidRPr="00687D6D" w:rsidRDefault="003A3C1C" w:rsidP="00E064AD">
            <w:pPr>
              <w:jc w:val="center"/>
              <w:rPr>
                <w:rFonts w:cs="Times New Roman"/>
                <w:bCs/>
                <w:szCs w:val="24"/>
              </w:rPr>
            </w:pPr>
            <w:r w:rsidRPr="00687D6D">
              <w:rPr>
                <w:rFonts w:cs="Times New Roman"/>
                <w:bCs/>
                <w:szCs w:val="24"/>
              </w:rPr>
              <w:t>A</w:t>
            </w:r>
          </w:p>
        </w:tc>
        <w:tc>
          <w:tcPr>
            <w:tcW w:w="395" w:type="dxa"/>
          </w:tcPr>
          <w:p w14:paraId="720E8B7B" w14:textId="77777777" w:rsidR="003A3C1C" w:rsidRPr="00687D6D" w:rsidRDefault="003A3C1C" w:rsidP="00E064AD">
            <w:pPr>
              <w:ind w:left="-73" w:right="-108"/>
              <w:jc w:val="center"/>
              <w:rPr>
                <w:rFonts w:cs="Times New Roman"/>
                <w:szCs w:val="24"/>
              </w:rPr>
            </w:pPr>
            <w:r w:rsidRPr="00687D6D">
              <w:rPr>
                <w:rFonts w:cs="Times New Roman"/>
                <w:szCs w:val="24"/>
              </w:rPr>
              <w:t>(a)</w:t>
            </w:r>
          </w:p>
        </w:tc>
        <w:tc>
          <w:tcPr>
            <w:tcW w:w="8478" w:type="dxa"/>
            <w:gridSpan w:val="3"/>
            <w:vAlign w:val="center"/>
          </w:tcPr>
          <w:p w14:paraId="3309D34A" w14:textId="77777777" w:rsidR="003A3C1C" w:rsidRPr="00687D6D" w:rsidRDefault="003A3C1C" w:rsidP="00E064AD">
            <w:pPr>
              <w:jc w:val="both"/>
              <w:rPr>
                <w:rFonts w:cs="Times New Roman"/>
                <w:szCs w:val="24"/>
              </w:rPr>
            </w:pPr>
            <w:r w:rsidRPr="00687D6D">
              <w:rPr>
                <w:rFonts w:cs="Times New Roman"/>
                <w:szCs w:val="24"/>
              </w:rPr>
              <w:t xml:space="preserve">Assume a company has three offices: Sales, Finance and Operations. The company is granted a block with the beginning address 223.1.17.0/24. Also suppose that Sales office is required to support up to 124 different hosts, and Finance office is required to support up to 31 different hosts and Operations office is required to support up to 60 different hosts. </w:t>
            </w:r>
          </w:p>
          <w:p w14:paraId="1AFB7D0D" w14:textId="77777777" w:rsidR="003A3C1C" w:rsidRPr="00687D6D" w:rsidRDefault="003A3C1C" w:rsidP="00E064AD">
            <w:pPr>
              <w:numPr>
                <w:ilvl w:val="0"/>
                <w:numId w:val="8"/>
              </w:numPr>
              <w:jc w:val="both"/>
              <w:rPr>
                <w:rFonts w:cs="Times New Roman"/>
                <w:szCs w:val="24"/>
              </w:rPr>
            </w:pPr>
            <w:r w:rsidRPr="00687D6D">
              <w:rPr>
                <w:rFonts w:cs="Times New Roman"/>
                <w:szCs w:val="24"/>
              </w:rPr>
              <w:t>Determine the number of addresses assigned to each office.</w:t>
            </w:r>
          </w:p>
          <w:p w14:paraId="3CF913EB" w14:textId="77777777" w:rsidR="003A3C1C" w:rsidRPr="00687D6D" w:rsidRDefault="003A3C1C" w:rsidP="00E064AD">
            <w:pPr>
              <w:numPr>
                <w:ilvl w:val="0"/>
                <w:numId w:val="8"/>
              </w:numPr>
              <w:jc w:val="both"/>
              <w:rPr>
                <w:rFonts w:cs="Times New Roman"/>
                <w:szCs w:val="24"/>
              </w:rPr>
            </w:pPr>
            <w:r w:rsidRPr="00687D6D">
              <w:rPr>
                <w:rFonts w:cs="Times New Roman"/>
                <w:szCs w:val="24"/>
              </w:rPr>
              <w:t>Find the subnet mask for each office.</w:t>
            </w:r>
          </w:p>
          <w:p w14:paraId="3A7E010D" w14:textId="77777777" w:rsidR="003A3C1C" w:rsidRPr="00687D6D" w:rsidRDefault="003A3C1C" w:rsidP="00E064AD">
            <w:pPr>
              <w:numPr>
                <w:ilvl w:val="0"/>
                <w:numId w:val="8"/>
              </w:numPr>
              <w:jc w:val="both"/>
              <w:rPr>
                <w:rFonts w:cs="Times New Roman"/>
                <w:szCs w:val="24"/>
              </w:rPr>
            </w:pPr>
            <w:r w:rsidRPr="00687D6D">
              <w:rPr>
                <w:rFonts w:cs="Times New Roman"/>
                <w:szCs w:val="24"/>
              </w:rPr>
              <w:t>First and the last address of the block allocated to each office.</w:t>
            </w:r>
          </w:p>
        </w:tc>
        <w:tc>
          <w:tcPr>
            <w:tcW w:w="792" w:type="dxa"/>
            <w:gridSpan w:val="2"/>
          </w:tcPr>
          <w:p w14:paraId="0EFB3208" w14:textId="77777777" w:rsidR="003A3C1C" w:rsidRPr="00687D6D" w:rsidRDefault="003A3C1C" w:rsidP="00E064AD">
            <w:pPr>
              <w:ind w:left="-108" w:right="-108"/>
              <w:jc w:val="center"/>
              <w:rPr>
                <w:rFonts w:cs="Times New Roman"/>
                <w:b/>
                <w:bCs/>
                <w:szCs w:val="24"/>
              </w:rPr>
            </w:pPr>
            <w:r w:rsidRPr="00687D6D">
              <w:rPr>
                <w:rFonts w:cs="Times New Roman"/>
                <w:b/>
                <w:bCs/>
                <w:szCs w:val="24"/>
              </w:rPr>
              <w:t>[6]</w:t>
            </w:r>
          </w:p>
        </w:tc>
      </w:tr>
      <w:tr w:rsidR="003A3C1C" w:rsidRPr="00687D6D" w14:paraId="10495AAF" w14:textId="77777777" w:rsidTr="00D66D62">
        <w:trPr>
          <w:trHeight w:val="255"/>
        </w:trPr>
        <w:tc>
          <w:tcPr>
            <w:tcW w:w="594" w:type="dxa"/>
          </w:tcPr>
          <w:p w14:paraId="063C3C96" w14:textId="77777777" w:rsidR="003A3C1C" w:rsidRPr="00687D6D" w:rsidRDefault="003A3C1C" w:rsidP="00E064AD">
            <w:pPr>
              <w:ind w:left="-108" w:right="-144"/>
              <w:jc w:val="center"/>
              <w:rPr>
                <w:rFonts w:cs="Times New Roman"/>
                <w:bCs/>
                <w:szCs w:val="24"/>
              </w:rPr>
            </w:pPr>
            <w:r w:rsidRPr="00687D6D">
              <w:rPr>
                <w:rFonts w:cs="Times New Roman"/>
                <w:bCs/>
                <w:szCs w:val="24"/>
              </w:rPr>
              <w:t>CO</w:t>
            </w:r>
            <w:r w:rsidR="00B26E3E">
              <w:rPr>
                <w:rFonts w:cs="Times New Roman"/>
                <w:bCs/>
                <w:szCs w:val="24"/>
              </w:rPr>
              <w:t>1</w:t>
            </w:r>
          </w:p>
        </w:tc>
        <w:tc>
          <w:tcPr>
            <w:tcW w:w="361" w:type="dxa"/>
          </w:tcPr>
          <w:p w14:paraId="4FECF253" w14:textId="77777777" w:rsidR="003A3C1C" w:rsidRPr="00687D6D" w:rsidRDefault="003A3C1C" w:rsidP="00E064AD">
            <w:pPr>
              <w:jc w:val="center"/>
              <w:rPr>
                <w:rFonts w:cs="Times New Roman"/>
                <w:bCs/>
                <w:szCs w:val="24"/>
              </w:rPr>
            </w:pPr>
            <w:r w:rsidRPr="00687D6D">
              <w:rPr>
                <w:rFonts w:cs="Times New Roman"/>
                <w:bCs/>
                <w:szCs w:val="24"/>
              </w:rPr>
              <w:t>N</w:t>
            </w:r>
          </w:p>
        </w:tc>
        <w:tc>
          <w:tcPr>
            <w:tcW w:w="395" w:type="dxa"/>
          </w:tcPr>
          <w:p w14:paraId="50193DF5" w14:textId="77777777" w:rsidR="003A3C1C" w:rsidRPr="00687D6D" w:rsidRDefault="003A3C1C" w:rsidP="00E064AD">
            <w:pPr>
              <w:ind w:left="-163" w:right="-108"/>
              <w:jc w:val="center"/>
              <w:rPr>
                <w:rFonts w:cs="Times New Roman"/>
                <w:szCs w:val="24"/>
              </w:rPr>
            </w:pPr>
            <w:r w:rsidRPr="00687D6D">
              <w:rPr>
                <w:rFonts w:cs="Times New Roman"/>
                <w:szCs w:val="24"/>
              </w:rPr>
              <w:t>(b)</w:t>
            </w:r>
          </w:p>
        </w:tc>
        <w:tc>
          <w:tcPr>
            <w:tcW w:w="8478" w:type="dxa"/>
            <w:gridSpan w:val="3"/>
            <w:vAlign w:val="center"/>
          </w:tcPr>
          <w:p w14:paraId="736AB7BE" w14:textId="77777777" w:rsidR="003A3C1C" w:rsidRPr="00687D6D" w:rsidRDefault="003A3C1C" w:rsidP="00E064AD">
            <w:pPr>
              <w:jc w:val="both"/>
              <w:rPr>
                <w:rFonts w:cs="Times New Roman"/>
                <w:szCs w:val="24"/>
              </w:rPr>
            </w:pPr>
            <w:r w:rsidRPr="00687D6D">
              <w:rPr>
                <w:rFonts w:cs="Times New Roman"/>
                <w:szCs w:val="24"/>
              </w:rPr>
              <w:t>Compare the OSI and TCP/IP Reference Models.</w:t>
            </w:r>
          </w:p>
        </w:tc>
        <w:tc>
          <w:tcPr>
            <w:tcW w:w="792" w:type="dxa"/>
            <w:gridSpan w:val="2"/>
          </w:tcPr>
          <w:p w14:paraId="6017E8C3" w14:textId="77777777" w:rsidR="003A3C1C" w:rsidRPr="00687D6D" w:rsidRDefault="003A3C1C" w:rsidP="00E064AD">
            <w:pPr>
              <w:ind w:left="-108" w:right="-108"/>
              <w:jc w:val="center"/>
              <w:rPr>
                <w:rFonts w:cs="Times New Roman"/>
                <w:b/>
                <w:bCs/>
                <w:szCs w:val="24"/>
              </w:rPr>
            </w:pPr>
            <w:r w:rsidRPr="00687D6D">
              <w:rPr>
                <w:rFonts w:cs="Times New Roman"/>
                <w:b/>
                <w:bCs/>
                <w:szCs w:val="24"/>
              </w:rPr>
              <w:t>[4]</w:t>
            </w:r>
          </w:p>
        </w:tc>
      </w:tr>
      <w:tr w:rsidR="003A3C1C" w:rsidRPr="00687D6D" w14:paraId="21104364" w14:textId="77777777" w:rsidTr="00D66D62">
        <w:trPr>
          <w:trHeight w:val="255"/>
        </w:trPr>
        <w:tc>
          <w:tcPr>
            <w:tcW w:w="594" w:type="dxa"/>
          </w:tcPr>
          <w:p w14:paraId="692896E1" w14:textId="77777777" w:rsidR="003A3C1C" w:rsidRPr="00687D6D" w:rsidRDefault="00B26E3E" w:rsidP="00AF2F04">
            <w:pPr>
              <w:ind w:left="-108" w:right="-144"/>
              <w:jc w:val="center"/>
              <w:rPr>
                <w:rFonts w:cs="Times New Roman"/>
                <w:bCs/>
                <w:szCs w:val="24"/>
              </w:rPr>
            </w:pPr>
            <w:r>
              <w:rPr>
                <w:rFonts w:cs="Times New Roman"/>
                <w:bCs/>
                <w:szCs w:val="24"/>
              </w:rPr>
              <w:t>CO</w:t>
            </w:r>
            <w:r w:rsidR="00AF2F04">
              <w:rPr>
                <w:rFonts w:cs="Times New Roman"/>
                <w:bCs/>
                <w:szCs w:val="24"/>
              </w:rPr>
              <w:t>2</w:t>
            </w:r>
          </w:p>
        </w:tc>
        <w:tc>
          <w:tcPr>
            <w:tcW w:w="361" w:type="dxa"/>
          </w:tcPr>
          <w:p w14:paraId="5531357D" w14:textId="77777777" w:rsidR="003A3C1C" w:rsidRPr="00687D6D" w:rsidRDefault="003A3C1C" w:rsidP="00E064AD">
            <w:pPr>
              <w:jc w:val="center"/>
              <w:rPr>
                <w:rFonts w:cs="Times New Roman"/>
                <w:bCs/>
                <w:szCs w:val="24"/>
              </w:rPr>
            </w:pPr>
            <w:r w:rsidRPr="00687D6D">
              <w:rPr>
                <w:rFonts w:cs="Times New Roman"/>
                <w:bCs/>
                <w:szCs w:val="24"/>
              </w:rPr>
              <w:t>E</w:t>
            </w:r>
          </w:p>
        </w:tc>
        <w:tc>
          <w:tcPr>
            <w:tcW w:w="395" w:type="dxa"/>
          </w:tcPr>
          <w:p w14:paraId="5BDDF0FF" w14:textId="77777777" w:rsidR="003A3C1C" w:rsidRPr="00687D6D" w:rsidRDefault="003A3C1C" w:rsidP="00E064AD">
            <w:pPr>
              <w:ind w:left="-73" w:right="-108"/>
              <w:jc w:val="center"/>
              <w:rPr>
                <w:rFonts w:cs="Times New Roman"/>
                <w:szCs w:val="24"/>
              </w:rPr>
            </w:pPr>
            <w:r w:rsidRPr="00687D6D">
              <w:rPr>
                <w:rFonts w:cs="Times New Roman"/>
                <w:szCs w:val="24"/>
              </w:rPr>
              <w:t>(c)</w:t>
            </w:r>
          </w:p>
        </w:tc>
        <w:tc>
          <w:tcPr>
            <w:tcW w:w="8478" w:type="dxa"/>
            <w:gridSpan w:val="3"/>
            <w:vAlign w:val="center"/>
          </w:tcPr>
          <w:p w14:paraId="6C7358C0" w14:textId="77777777" w:rsidR="003A3C1C" w:rsidRPr="00687D6D" w:rsidRDefault="003A3C1C" w:rsidP="00E064AD">
            <w:pPr>
              <w:jc w:val="both"/>
              <w:rPr>
                <w:rFonts w:cs="Times New Roman"/>
                <w:szCs w:val="24"/>
              </w:rPr>
            </w:pPr>
            <w:r w:rsidRPr="00687D6D">
              <w:rPr>
                <w:rFonts w:cs="Times New Roman"/>
                <w:szCs w:val="24"/>
              </w:rPr>
              <w:t>What is the transparent fragmentation? What are the disadvantages of it?</w:t>
            </w:r>
          </w:p>
        </w:tc>
        <w:tc>
          <w:tcPr>
            <w:tcW w:w="792" w:type="dxa"/>
            <w:gridSpan w:val="2"/>
          </w:tcPr>
          <w:p w14:paraId="2020B018" w14:textId="77777777" w:rsidR="003A3C1C" w:rsidRPr="00687D6D" w:rsidRDefault="003A3C1C" w:rsidP="00E064AD">
            <w:pPr>
              <w:ind w:left="-108" w:right="-108"/>
              <w:jc w:val="center"/>
              <w:rPr>
                <w:rFonts w:cs="Times New Roman"/>
                <w:b/>
                <w:bCs/>
                <w:szCs w:val="24"/>
              </w:rPr>
            </w:pPr>
            <w:r w:rsidRPr="00687D6D">
              <w:rPr>
                <w:rFonts w:cs="Times New Roman"/>
                <w:b/>
                <w:bCs/>
                <w:szCs w:val="24"/>
              </w:rPr>
              <w:t>[2]</w:t>
            </w:r>
          </w:p>
        </w:tc>
      </w:tr>
      <w:tr w:rsidR="003A3C1C" w:rsidRPr="00687D6D" w14:paraId="5D13981B" w14:textId="77777777" w:rsidTr="00D66D62">
        <w:trPr>
          <w:trHeight w:val="255"/>
        </w:trPr>
        <w:tc>
          <w:tcPr>
            <w:tcW w:w="594" w:type="dxa"/>
          </w:tcPr>
          <w:p w14:paraId="07F60F6D" w14:textId="77777777" w:rsidR="003A3C1C" w:rsidRPr="00687D6D" w:rsidRDefault="003A3C1C" w:rsidP="00E064AD">
            <w:pPr>
              <w:ind w:left="-108" w:right="-144"/>
              <w:jc w:val="center"/>
              <w:rPr>
                <w:rFonts w:cs="Times New Roman"/>
                <w:bCs/>
                <w:szCs w:val="24"/>
              </w:rPr>
            </w:pPr>
          </w:p>
        </w:tc>
        <w:tc>
          <w:tcPr>
            <w:tcW w:w="361" w:type="dxa"/>
          </w:tcPr>
          <w:p w14:paraId="05BA6FA4" w14:textId="77777777" w:rsidR="003A3C1C" w:rsidRPr="00687D6D" w:rsidRDefault="003A3C1C" w:rsidP="00E064AD">
            <w:pPr>
              <w:jc w:val="center"/>
              <w:rPr>
                <w:rFonts w:cs="Times New Roman"/>
                <w:bCs/>
                <w:szCs w:val="24"/>
              </w:rPr>
            </w:pPr>
          </w:p>
        </w:tc>
        <w:tc>
          <w:tcPr>
            <w:tcW w:w="395" w:type="dxa"/>
          </w:tcPr>
          <w:p w14:paraId="5C598C0A" w14:textId="77777777" w:rsidR="003A3C1C" w:rsidRPr="00687D6D" w:rsidRDefault="003A3C1C" w:rsidP="00E064AD">
            <w:pPr>
              <w:ind w:left="-73" w:right="-108"/>
              <w:jc w:val="right"/>
              <w:rPr>
                <w:rFonts w:cs="Times New Roman"/>
                <w:szCs w:val="24"/>
              </w:rPr>
            </w:pPr>
          </w:p>
        </w:tc>
        <w:tc>
          <w:tcPr>
            <w:tcW w:w="8478" w:type="dxa"/>
            <w:gridSpan w:val="3"/>
            <w:vAlign w:val="center"/>
          </w:tcPr>
          <w:p w14:paraId="725E54F0" w14:textId="77777777" w:rsidR="003A3C1C" w:rsidRPr="00687D6D" w:rsidRDefault="003A3C1C" w:rsidP="00E064AD">
            <w:pPr>
              <w:jc w:val="both"/>
              <w:rPr>
                <w:rFonts w:cs="Times New Roman"/>
                <w:szCs w:val="24"/>
              </w:rPr>
            </w:pPr>
          </w:p>
        </w:tc>
        <w:tc>
          <w:tcPr>
            <w:tcW w:w="792" w:type="dxa"/>
            <w:gridSpan w:val="2"/>
          </w:tcPr>
          <w:p w14:paraId="27ED7E50" w14:textId="77777777" w:rsidR="003A3C1C" w:rsidRPr="00687D6D" w:rsidRDefault="003A3C1C" w:rsidP="00E064AD">
            <w:pPr>
              <w:ind w:left="-108" w:right="-108"/>
              <w:rPr>
                <w:rFonts w:cs="Times New Roman"/>
                <w:b/>
                <w:bCs/>
                <w:szCs w:val="24"/>
              </w:rPr>
            </w:pPr>
          </w:p>
        </w:tc>
      </w:tr>
    </w:tbl>
    <w:p w14:paraId="53BF23DE" w14:textId="77777777" w:rsidR="00E13289" w:rsidRPr="00FE740B" w:rsidRDefault="00E13289">
      <w:pPr>
        <w:jc w:val="both"/>
        <w:rPr>
          <w:rFonts w:cs="Times New Roman"/>
          <w:szCs w:val="24"/>
        </w:rPr>
      </w:pPr>
    </w:p>
    <w:sectPr w:rsidR="00E13289" w:rsidRPr="00FE740B" w:rsidSect="004D0AF5">
      <w:footerReference w:type="default" r:id="rId9"/>
      <w:footerReference w:type="first" r:id="rId10"/>
      <w:pgSz w:w="11894" w:h="16834"/>
      <w:pgMar w:top="1440" w:right="1440" w:bottom="1440" w:left="1440" w:header="360" w:footer="31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719114" w14:textId="77777777" w:rsidR="00687358" w:rsidRDefault="00687358">
      <w:r>
        <w:separator/>
      </w:r>
    </w:p>
  </w:endnote>
  <w:endnote w:type="continuationSeparator" w:id="0">
    <w:p w14:paraId="6E558420" w14:textId="77777777" w:rsidR="00687358" w:rsidRDefault="00687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DejaVu LGC Sans">
    <w:altName w:val="MS Mincho"/>
    <w:charset w:val="80"/>
    <w:family w:val="auto"/>
    <w:pitch w:val="variable"/>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1FF76" w14:textId="77777777" w:rsidR="000E1143" w:rsidRPr="000E1143" w:rsidRDefault="000E1143" w:rsidP="000E1143">
    <w:pPr>
      <w:pStyle w:val="Footer"/>
      <w:jc w:val="center"/>
      <w:rPr>
        <w:rFonts w:ascii="Verdana" w:hAnsi="Verdana"/>
        <w:b/>
        <w:bCs/>
        <w:sz w:val="14"/>
        <w:szCs w:val="14"/>
      </w:rPr>
    </w:pPr>
    <w:r w:rsidRPr="000E1143">
      <w:rPr>
        <w:rFonts w:ascii="Verdana" w:hAnsi="Verdana"/>
        <w:b/>
        <w:bCs/>
        <w:sz w:val="14"/>
        <w:szCs w:val="14"/>
      </w:rPr>
      <w:t xml:space="preserve">Page </w:t>
    </w:r>
    <w:r w:rsidR="00A51ABF" w:rsidRPr="000E1143">
      <w:rPr>
        <w:rFonts w:ascii="Verdana" w:hAnsi="Verdana"/>
        <w:b/>
        <w:bCs/>
        <w:sz w:val="14"/>
        <w:szCs w:val="14"/>
      </w:rPr>
      <w:fldChar w:fldCharType="begin"/>
    </w:r>
    <w:r w:rsidRPr="000E1143">
      <w:rPr>
        <w:rFonts w:ascii="Verdana" w:hAnsi="Verdana"/>
        <w:b/>
        <w:bCs/>
        <w:sz w:val="14"/>
        <w:szCs w:val="14"/>
      </w:rPr>
      <w:instrText xml:space="preserve"> PAGE </w:instrText>
    </w:r>
    <w:r w:rsidR="00A51ABF" w:rsidRPr="000E1143">
      <w:rPr>
        <w:rFonts w:ascii="Verdana" w:hAnsi="Verdana"/>
        <w:b/>
        <w:bCs/>
        <w:sz w:val="14"/>
        <w:szCs w:val="14"/>
      </w:rPr>
      <w:fldChar w:fldCharType="separate"/>
    </w:r>
    <w:r w:rsidR="00C93111">
      <w:rPr>
        <w:rFonts w:ascii="Verdana" w:hAnsi="Verdana"/>
        <w:b/>
        <w:bCs/>
        <w:noProof/>
        <w:sz w:val="14"/>
        <w:szCs w:val="14"/>
      </w:rPr>
      <w:t>2</w:t>
    </w:r>
    <w:r w:rsidR="00A51ABF" w:rsidRPr="000E1143">
      <w:rPr>
        <w:rFonts w:ascii="Verdana" w:hAnsi="Verdana"/>
        <w:sz w:val="14"/>
        <w:szCs w:val="14"/>
      </w:rPr>
      <w:fldChar w:fldCharType="end"/>
    </w:r>
    <w:r w:rsidRPr="000E1143">
      <w:rPr>
        <w:rFonts w:ascii="Verdana" w:hAnsi="Verdana"/>
        <w:b/>
        <w:bCs/>
        <w:sz w:val="14"/>
        <w:szCs w:val="14"/>
      </w:rPr>
      <w:t xml:space="preserve"> of </w:t>
    </w:r>
    <w:r w:rsidR="00A51ABF" w:rsidRPr="000E1143">
      <w:rPr>
        <w:rFonts w:ascii="Verdana" w:hAnsi="Verdana"/>
        <w:b/>
        <w:bCs/>
        <w:sz w:val="14"/>
        <w:szCs w:val="14"/>
      </w:rPr>
      <w:fldChar w:fldCharType="begin"/>
    </w:r>
    <w:r w:rsidRPr="000E1143">
      <w:rPr>
        <w:rFonts w:ascii="Verdana" w:hAnsi="Verdana"/>
        <w:b/>
        <w:bCs/>
        <w:sz w:val="14"/>
        <w:szCs w:val="14"/>
      </w:rPr>
      <w:instrText xml:space="preserve"> NUMPAGES </w:instrText>
    </w:r>
    <w:r w:rsidR="00A51ABF" w:rsidRPr="000E1143">
      <w:rPr>
        <w:rFonts w:ascii="Verdana" w:hAnsi="Verdana"/>
        <w:b/>
        <w:bCs/>
        <w:sz w:val="14"/>
        <w:szCs w:val="14"/>
      </w:rPr>
      <w:fldChar w:fldCharType="separate"/>
    </w:r>
    <w:r w:rsidR="00C93111">
      <w:rPr>
        <w:rFonts w:ascii="Verdana" w:hAnsi="Verdana"/>
        <w:b/>
        <w:bCs/>
        <w:noProof/>
        <w:sz w:val="14"/>
        <w:szCs w:val="14"/>
      </w:rPr>
      <w:t>2</w:t>
    </w:r>
    <w:r w:rsidR="00A51ABF" w:rsidRPr="000E1143">
      <w:rPr>
        <w:rFonts w:ascii="Verdana" w:hAnsi="Verdana"/>
        <w:sz w:val="14"/>
        <w:szCs w:val="14"/>
      </w:rPr>
      <w:fldChar w:fldCharType="end"/>
    </w:r>
  </w:p>
  <w:p w14:paraId="2BF2099E" w14:textId="77777777" w:rsidR="000E1143" w:rsidRDefault="000E11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2D4DA" w14:textId="77777777" w:rsidR="00E13289" w:rsidRDefault="00E13289">
    <w:pPr>
      <w:pStyle w:val="Footer"/>
      <w:jc w:val="center"/>
      <w:rPr>
        <w:rFonts w:ascii="Verdana" w:hAnsi="Verdana"/>
        <w:b/>
        <w:bCs/>
        <w:sz w:val="14"/>
        <w:szCs w:val="14"/>
      </w:rPr>
    </w:pPr>
    <w:r>
      <w:rPr>
        <w:rFonts w:ascii="Verdana" w:hAnsi="Verdana"/>
        <w:b/>
        <w:bCs/>
        <w:sz w:val="14"/>
        <w:szCs w:val="14"/>
      </w:rPr>
      <w:t xml:space="preserve">Page </w:t>
    </w:r>
    <w:r w:rsidR="00A51ABF">
      <w:rPr>
        <w:rFonts w:ascii="Verdana" w:hAnsi="Verdana"/>
        <w:b/>
        <w:bCs/>
        <w:sz w:val="14"/>
        <w:szCs w:val="14"/>
      </w:rPr>
      <w:fldChar w:fldCharType="begin"/>
    </w:r>
    <w:r>
      <w:rPr>
        <w:rFonts w:ascii="Verdana" w:hAnsi="Verdana"/>
        <w:b/>
        <w:bCs/>
        <w:sz w:val="14"/>
        <w:szCs w:val="14"/>
      </w:rPr>
      <w:instrText xml:space="preserve"> PAGE </w:instrText>
    </w:r>
    <w:r w:rsidR="00A51ABF">
      <w:rPr>
        <w:rFonts w:ascii="Verdana" w:hAnsi="Verdana"/>
        <w:b/>
        <w:bCs/>
        <w:sz w:val="14"/>
        <w:szCs w:val="14"/>
      </w:rPr>
      <w:fldChar w:fldCharType="separate"/>
    </w:r>
    <w:r w:rsidR="00C93111">
      <w:rPr>
        <w:rFonts w:ascii="Verdana" w:hAnsi="Verdana"/>
        <w:b/>
        <w:bCs/>
        <w:noProof/>
        <w:sz w:val="14"/>
        <w:szCs w:val="14"/>
      </w:rPr>
      <w:t>1</w:t>
    </w:r>
    <w:r w:rsidR="00A51ABF">
      <w:rPr>
        <w:rFonts w:ascii="Verdana" w:hAnsi="Verdana"/>
        <w:b/>
        <w:bCs/>
        <w:sz w:val="14"/>
        <w:szCs w:val="14"/>
      </w:rPr>
      <w:fldChar w:fldCharType="end"/>
    </w:r>
    <w:r>
      <w:rPr>
        <w:rFonts w:ascii="Verdana" w:hAnsi="Verdana"/>
        <w:b/>
        <w:bCs/>
        <w:sz w:val="14"/>
        <w:szCs w:val="14"/>
      </w:rPr>
      <w:t xml:space="preserve"> of </w:t>
    </w:r>
    <w:r w:rsidR="00A51ABF">
      <w:rPr>
        <w:rFonts w:ascii="Verdana" w:hAnsi="Verdana"/>
        <w:b/>
        <w:bCs/>
        <w:sz w:val="14"/>
        <w:szCs w:val="14"/>
      </w:rPr>
      <w:fldChar w:fldCharType="begin"/>
    </w:r>
    <w:r>
      <w:rPr>
        <w:rFonts w:ascii="Verdana" w:hAnsi="Verdana"/>
        <w:b/>
        <w:bCs/>
        <w:sz w:val="14"/>
        <w:szCs w:val="14"/>
      </w:rPr>
      <w:instrText xml:space="preserve"> NUMPAGES </w:instrText>
    </w:r>
    <w:r w:rsidR="00A51ABF">
      <w:rPr>
        <w:rFonts w:ascii="Verdana" w:hAnsi="Verdana"/>
        <w:b/>
        <w:bCs/>
        <w:sz w:val="14"/>
        <w:szCs w:val="14"/>
      </w:rPr>
      <w:fldChar w:fldCharType="separate"/>
    </w:r>
    <w:r w:rsidR="00C93111">
      <w:rPr>
        <w:rFonts w:ascii="Verdana" w:hAnsi="Verdana"/>
        <w:b/>
        <w:bCs/>
        <w:noProof/>
        <w:sz w:val="14"/>
        <w:szCs w:val="14"/>
      </w:rPr>
      <w:t>2</w:t>
    </w:r>
    <w:r w:rsidR="00A51ABF">
      <w:rPr>
        <w:rFonts w:ascii="Verdana" w:hAnsi="Verdana"/>
        <w:b/>
        <w:bCs/>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BD41F2" w14:textId="77777777" w:rsidR="00687358" w:rsidRDefault="00687358">
      <w:r>
        <w:separator/>
      </w:r>
    </w:p>
  </w:footnote>
  <w:footnote w:type="continuationSeparator" w:id="0">
    <w:p w14:paraId="40518ADF" w14:textId="77777777" w:rsidR="00687358" w:rsidRDefault="006873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56597"/>
    <w:multiLevelType w:val="hybridMultilevel"/>
    <w:tmpl w:val="275AEFF6"/>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 w15:restartNumberingAfterBreak="0">
    <w:nsid w:val="17CF22EE"/>
    <w:multiLevelType w:val="hybridMultilevel"/>
    <w:tmpl w:val="C9E61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553170"/>
    <w:multiLevelType w:val="hybridMultilevel"/>
    <w:tmpl w:val="97785D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94F7C"/>
    <w:multiLevelType w:val="hybridMultilevel"/>
    <w:tmpl w:val="F984DC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3710B4"/>
    <w:multiLevelType w:val="hybridMultilevel"/>
    <w:tmpl w:val="EBA82B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351F22"/>
    <w:multiLevelType w:val="hybridMultilevel"/>
    <w:tmpl w:val="07661864"/>
    <w:lvl w:ilvl="0" w:tplc="04090019">
      <w:start w:val="1"/>
      <w:numFmt w:val="lowerLetter"/>
      <w:lvlText w:val="%1."/>
      <w:lvlJc w:val="left"/>
      <w:pPr>
        <w:ind w:left="612" w:hanging="360"/>
      </w:p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6" w15:restartNumberingAfterBreak="0">
    <w:nsid w:val="5567243C"/>
    <w:multiLevelType w:val="hybridMultilevel"/>
    <w:tmpl w:val="A7448A8E"/>
    <w:lvl w:ilvl="0" w:tplc="23305566">
      <w:start w:val="1"/>
      <w:numFmt w:val="decimal"/>
      <w:lvlText w:val="%1."/>
      <w:lvlJc w:val="left"/>
      <w:pPr>
        <w:ind w:left="259" w:hanging="360"/>
      </w:pPr>
      <w:rPr>
        <w:rFonts w:hint="default"/>
      </w:rPr>
    </w:lvl>
    <w:lvl w:ilvl="1" w:tplc="04090019" w:tentative="1">
      <w:start w:val="1"/>
      <w:numFmt w:val="lowerLetter"/>
      <w:lvlText w:val="%2."/>
      <w:lvlJc w:val="left"/>
      <w:pPr>
        <w:ind w:left="979" w:hanging="360"/>
      </w:pPr>
    </w:lvl>
    <w:lvl w:ilvl="2" w:tplc="0409001B" w:tentative="1">
      <w:start w:val="1"/>
      <w:numFmt w:val="lowerRoman"/>
      <w:lvlText w:val="%3."/>
      <w:lvlJc w:val="right"/>
      <w:pPr>
        <w:ind w:left="1699" w:hanging="180"/>
      </w:pPr>
    </w:lvl>
    <w:lvl w:ilvl="3" w:tplc="0409000F" w:tentative="1">
      <w:start w:val="1"/>
      <w:numFmt w:val="decimal"/>
      <w:lvlText w:val="%4."/>
      <w:lvlJc w:val="left"/>
      <w:pPr>
        <w:ind w:left="2419" w:hanging="360"/>
      </w:pPr>
    </w:lvl>
    <w:lvl w:ilvl="4" w:tplc="04090019" w:tentative="1">
      <w:start w:val="1"/>
      <w:numFmt w:val="lowerLetter"/>
      <w:lvlText w:val="%5."/>
      <w:lvlJc w:val="left"/>
      <w:pPr>
        <w:ind w:left="3139" w:hanging="360"/>
      </w:pPr>
    </w:lvl>
    <w:lvl w:ilvl="5" w:tplc="0409001B" w:tentative="1">
      <w:start w:val="1"/>
      <w:numFmt w:val="lowerRoman"/>
      <w:lvlText w:val="%6."/>
      <w:lvlJc w:val="right"/>
      <w:pPr>
        <w:ind w:left="3859" w:hanging="180"/>
      </w:pPr>
    </w:lvl>
    <w:lvl w:ilvl="6" w:tplc="0409000F" w:tentative="1">
      <w:start w:val="1"/>
      <w:numFmt w:val="decimal"/>
      <w:lvlText w:val="%7."/>
      <w:lvlJc w:val="left"/>
      <w:pPr>
        <w:ind w:left="4579" w:hanging="360"/>
      </w:pPr>
    </w:lvl>
    <w:lvl w:ilvl="7" w:tplc="04090019" w:tentative="1">
      <w:start w:val="1"/>
      <w:numFmt w:val="lowerLetter"/>
      <w:lvlText w:val="%8."/>
      <w:lvlJc w:val="left"/>
      <w:pPr>
        <w:ind w:left="5299" w:hanging="360"/>
      </w:pPr>
    </w:lvl>
    <w:lvl w:ilvl="8" w:tplc="0409001B" w:tentative="1">
      <w:start w:val="1"/>
      <w:numFmt w:val="lowerRoman"/>
      <w:lvlText w:val="%9."/>
      <w:lvlJc w:val="right"/>
      <w:pPr>
        <w:ind w:left="6019" w:hanging="180"/>
      </w:pPr>
    </w:lvl>
  </w:abstractNum>
  <w:abstractNum w:abstractNumId="7" w15:restartNumberingAfterBreak="0">
    <w:nsid w:val="5C392DE8"/>
    <w:multiLevelType w:val="hybridMultilevel"/>
    <w:tmpl w:val="24809D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30075B"/>
    <w:multiLevelType w:val="multilevel"/>
    <w:tmpl w:val="DDFA583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B403CD"/>
    <w:multiLevelType w:val="multilevel"/>
    <w:tmpl w:val="DDFA583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5900254">
    <w:abstractNumId w:val="0"/>
  </w:num>
  <w:num w:numId="2" w16cid:durableId="353188415">
    <w:abstractNumId w:val="1"/>
  </w:num>
  <w:num w:numId="3" w16cid:durableId="44642340">
    <w:abstractNumId w:val="7"/>
  </w:num>
  <w:num w:numId="4" w16cid:durableId="123816892">
    <w:abstractNumId w:val="5"/>
  </w:num>
  <w:num w:numId="5" w16cid:durableId="468212647">
    <w:abstractNumId w:val="6"/>
  </w:num>
  <w:num w:numId="6" w16cid:durableId="1312907524">
    <w:abstractNumId w:val="4"/>
  </w:num>
  <w:num w:numId="7" w16cid:durableId="1654918260">
    <w:abstractNumId w:val="2"/>
  </w:num>
  <w:num w:numId="8" w16cid:durableId="1280723453">
    <w:abstractNumId w:val="3"/>
  </w:num>
  <w:num w:numId="9" w16cid:durableId="1431127136">
    <w:abstractNumId w:val="9"/>
    <w:lvlOverride w:ilvl="0">
      <w:lvl w:ilvl="0">
        <w:numFmt w:val="decimal"/>
        <w:lvlText w:val="%1."/>
        <w:lvlJc w:val="left"/>
      </w:lvl>
    </w:lvlOverride>
  </w:num>
  <w:num w:numId="10" w16cid:durableId="20628959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A86"/>
    <w:rsid w:val="00004D26"/>
    <w:rsid w:val="00006067"/>
    <w:rsid w:val="00010495"/>
    <w:rsid w:val="000219FA"/>
    <w:rsid w:val="00021B39"/>
    <w:rsid w:val="00024016"/>
    <w:rsid w:val="00024618"/>
    <w:rsid w:val="000273F6"/>
    <w:rsid w:val="00035801"/>
    <w:rsid w:val="00056023"/>
    <w:rsid w:val="00056BEA"/>
    <w:rsid w:val="00070415"/>
    <w:rsid w:val="00081474"/>
    <w:rsid w:val="00091597"/>
    <w:rsid w:val="00092931"/>
    <w:rsid w:val="000966A6"/>
    <w:rsid w:val="000967CA"/>
    <w:rsid w:val="00096A2B"/>
    <w:rsid w:val="000B3EE1"/>
    <w:rsid w:val="000B3FDD"/>
    <w:rsid w:val="000B5026"/>
    <w:rsid w:val="000B7303"/>
    <w:rsid w:val="000D0385"/>
    <w:rsid w:val="000D0985"/>
    <w:rsid w:val="000D36E6"/>
    <w:rsid w:val="000D40AD"/>
    <w:rsid w:val="000D6628"/>
    <w:rsid w:val="000E1143"/>
    <w:rsid w:val="000E3AE9"/>
    <w:rsid w:val="000F6A53"/>
    <w:rsid w:val="00101779"/>
    <w:rsid w:val="00111DC4"/>
    <w:rsid w:val="0011455B"/>
    <w:rsid w:val="00115B02"/>
    <w:rsid w:val="00121364"/>
    <w:rsid w:val="001231A1"/>
    <w:rsid w:val="00125AB6"/>
    <w:rsid w:val="00132708"/>
    <w:rsid w:val="00137AF1"/>
    <w:rsid w:val="0014257F"/>
    <w:rsid w:val="00143F18"/>
    <w:rsid w:val="001500A9"/>
    <w:rsid w:val="001521E7"/>
    <w:rsid w:val="00157707"/>
    <w:rsid w:val="00157B2D"/>
    <w:rsid w:val="00173756"/>
    <w:rsid w:val="001816F7"/>
    <w:rsid w:val="00191495"/>
    <w:rsid w:val="00194141"/>
    <w:rsid w:val="001A092B"/>
    <w:rsid w:val="001A66B6"/>
    <w:rsid w:val="001B095D"/>
    <w:rsid w:val="001B19FA"/>
    <w:rsid w:val="001D1E26"/>
    <w:rsid w:val="001D551E"/>
    <w:rsid w:val="001D60BE"/>
    <w:rsid w:val="001E2EFB"/>
    <w:rsid w:val="001E4296"/>
    <w:rsid w:val="001E4D32"/>
    <w:rsid w:val="001E75C3"/>
    <w:rsid w:val="001F388C"/>
    <w:rsid w:val="001F43AD"/>
    <w:rsid w:val="001F5DE0"/>
    <w:rsid w:val="001F6217"/>
    <w:rsid w:val="001F7E93"/>
    <w:rsid w:val="0020197D"/>
    <w:rsid w:val="002026D2"/>
    <w:rsid w:val="00206408"/>
    <w:rsid w:val="002114A8"/>
    <w:rsid w:val="002162E4"/>
    <w:rsid w:val="00220375"/>
    <w:rsid w:val="00220440"/>
    <w:rsid w:val="0022422A"/>
    <w:rsid w:val="00227E5F"/>
    <w:rsid w:val="00230B17"/>
    <w:rsid w:val="00231AC1"/>
    <w:rsid w:val="002347A3"/>
    <w:rsid w:val="00237744"/>
    <w:rsid w:val="00244359"/>
    <w:rsid w:val="002456D3"/>
    <w:rsid w:val="00245F88"/>
    <w:rsid w:val="00247261"/>
    <w:rsid w:val="00250473"/>
    <w:rsid w:val="00251F08"/>
    <w:rsid w:val="00252285"/>
    <w:rsid w:val="00252D2B"/>
    <w:rsid w:val="00261CFD"/>
    <w:rsid w:val="00263E8B"/>
    <w:rsid w:val="00264A7F"/>
    <w:rsid w:val="00264F01"/>
    <w:rsid w:val="0026739B"/>
    <w:rsid w:val="002709FA"/>
    <w:rsid w:val="0027114A"/>
    <w:rsid w:val="0027263D"/>
    <w:rsid w:val="0027365E"/>
    <w:rsid w:val="002802CA"/>
    <w:rsid w:val="00280641"/>
    <w:rsid w:val="00282590"/>
    <w:rsid w:val="00282A46"/>
    <w:rsid w:val="00285287"/>
    <w:rsid w:val="00295920"/>
    <w:rsid w:val="002A1F95"/>
    <w:rsid w:val="002A75F0"/>
    <w:rsid w:val="002B1876"/>
    <w:rsid w:val="002B3E8F"/>
    <w:rsid w:val="002B633E"/>
    <w:rsid w:val="002B68F2"/>
    <w:rsid w:val="002C4308"/>
    <w:rsid w:val="002C5607"/>
    <w:rsid w:val="002C6B12"/>
    <w:rsid w:val="002C70E2"/>
    <w:rsid w:val="002C7FC8"/>
    <w:rsid w:val="002D0785"/>
    <w:rsid w:val="002D2C5B"/>
    <w:rsid w:val="002D4EB8"/>
    <w:rsid w:val="002D6BB6"/>
    <w:rsid w:val="002D7BBB"/>
    <w:rsid w:val="002E0FDD"/>
    <w:rsid w:val="002E1D09"/>
    <w:rsid w:val="002E408A"/>
    <w:rsid w:val="002E6392"/>
    <w:rsid w:val="002F01AB"/>
    <w:rsid w:val="002F078A"/>
    <w:rsid w:val="002F43C4"/>
    <w:rsid w:val="002F45B8"/>
    <w:rsid w:val="002F495C"/>
    <w:rsid w:val="002F5819"/>
    <w:rsid w:val="002F6360"/>
    <w:rsid w:val="002F6EFB"/>
    <w:rsid w:val="00302144"/>
    <w:rsid w:val="003041CA"/>
    <w:rsid w:val="00316C28"/>
    <w:rsid w:val="003204C7"/>
    <w:rsid w:val="00325055"/>
    <w:rsid w:val="00325327"/>
    <w:rsid w:val="003254AB"/>
    <w:rsid w:val="00330A05"/>
    <w:rsid w:val="0033102C"/>
    <w:rsid w:val="0033383E"/>
    <w:rsid w:val="00337DDC"/>
    <w:rsid w:val="00342800"/>
    <w:rsid w:val="00343ED1"/>
    <w:rsid w:val="0034530C"/>
    <w:rsid w:val="00346631"/>
    <w:rsid w:val="00356E6E"/>
    <w:rsid w:val="00357947"/>
    <w:rsid w:val="00357DE4"/>
    <w:rsid w:val="00360265"/>
    <w:rsid w:val="0037211B"/>
    <w:rsid w:val="00374D49"/>
    <w:rsid w:val="003761F6"/>
    <w:rsid w:val="00377618"/>
    <w:rsid w:val="00380BC8"/>
    <w:rsid w:val="003833B7"/>
    <w:rsid w:val="00383D35"/>
    <w:rsid w:val="00385567"/>
    <w:rsid w:val="003976DD"/>
    <w:rsid w:val="003978E2"/>
    <w:rsid w:val="003A3C1C"/>
    <w:rsid w:val="003A4725"/>
    <w:rsid w:val="003A5A4B"/>
    <w:rsid w:val="003B05D4"/>
    <w:rsid w:val="003B405D"/>
    <w:rsid w:val="003B54FF"/>
    <w:rsid w:val="003B6829"/>
    <w:rsid w:val="003C2D1F"/>
    <w:rsid w:val="003C3E26"/>
    <w:rsid w:val="003C4D62"/>
    <w:rsid w:val="003C6F39"/>
    <w:rsid w:val="003D10BE"/>
    <w:rsid w:val="003D7162"/>
    <w:rsid w:val="003E12DE"/>
    <w:rsid w:val="003E298D"/>
    <w:rsid w:val="003E3110"/>
    <w:rsid w:val="003F7304"/>
    <w:rsid w:val="004010EF"/>
    <w:rsid w:val="0040212C"/>
    <w:rsid w:val="004043A7"/>
    <w:rsid w:val="00405A62"/>
    <w:rsid w:val="00414F6F"/>
    <w:rsid w:val="00416153"/>
    <w:rsid w:val="004175C9"/>
    <w:rsid w:val="00417C98"/>
    <w:rsid w:val="00423C8E"/>
    <w:rsid w:val="00426C9D"/>
    <w:rsid w:val="00430408"/>
    <w:rsid w:val="00430649"/>
    <w:rsid w:val="0043190B"/>
    <w:rsid w:val="00432DD7"/>
    <w:rsid w:val="004338EC"/>
    <w:rsid w:val="00451451"/>
    <w:rsid w:val="004529DA"/>
    <w:rsid w:val="00452D8A"/>
    <w:rsid w:val="004550BB"/>
    <w:rsid w:val="00457D98"/>
    <w:rsid w:val="00462A86"/>
    <w:rsid w:val="00462A9F"/>
    <w:rsid w:val="00463C0A"/>
    <w:rsid w:val="00464EAC"/>
    <w:rsid w:val="00467671"/>
    <w:rsid w:val="00467BBD"/>
    <w:rsid w:val="004713F6"/>
    <w:rsid w:val="00471582"/>
    <w:rsid w:val="004764F9"/>
    <w:rsid w:val="004859D5"/>
    <w:rsid w:val="004868C3"/>
    <w:rsid w:val="004908AA"/>
    <w:rsid w:val="00491FEA"/>
    <w:rsid w:val="004964FA"/>
    <w:rsid w:val="004A44D3"/>
    <w:rsid w:val="004A4E49"/>
    <w:rsid w:val="004B51B2"/>
    <w:rsid w:val="004B5863"/>
    <w:rsid w:val="004C065D"/>
    <w:rsid w:val="004C6704"/>
    <w:rsid w:val="004C7168"/>
    <w:rsid w:val="004D0AF5"/>
    <w:rsid w:val="004D492A"/>
    <w:rsid w:val="004E1E4E"/>
    <w:rsid w:val="004E33B0"/>
    <w:rsid w:val="004E3959"/>
    <w:rsid w:val="004F1901"/>
    <w:rsid w:val="004F1D32"/>
    <w:rsid w:val="004F296C"/>
    <w:rsid w:val="004F6373"/>
    <w:rsid w:val="00505C51"/>
    <w:rsid w:val="005136B8"/>
    <w:rsid w:val="0051422E"/>
    <w:rsid w:val="00520754"/>
    <w:rsid w:val="00524C73"/>
    <w:rsid w:val="005258CB"/>
    <w:rsid w:val="00536078"/>
    <w:rsid w:val="005407F9"/>
    <w:rsid w:val="00545706"/>
    <w:rsid w:val="005479DA"/>
    <w:rsid w:val="00551498"/>
    <w:rsid w:val="0055156E"/>
    <w:rsid w:val="005519B1"/>
    <w:rsid w:val="005641A1"/>
    <w:rsid w:val="00572FEC"/>
    <w:rsid w:val="005758A5"/>
    <w:rsid w:val="0057605A"/>
    <w:rsid w:val="00577B63"/>
    <w:rsid w:val="00577E65"/>
    <w:rsid w:val="005837D1"/>
    <w:rsid w:val="0058510E"/>
    <w:rsid w:val="005948A8"/>
    <w:rsid w:val="005A19FE"/>
    <w:rsid w:val="005A39F8"/>
    <w:rsid w:val="005B0697"/>
    <w:rsid w:val="005B5A93"/>
    <w:rsid w:val="005B766F"/>
    <w:rsid w:val="005C4AAB"/>
    <w:rsid w:val="005C4C3A"/>
    <w:rsid w:val="005C6E98"/>
    <w:rsid w:val="005D0307"/>
    <w:rsid w:val="005D4AB2"/>
    <w:rsid w:val="005D7BC9"/>
    <w:rsid w:val="005E34B8"/>
    <w:rsid w:val="005E3A00"/>
    <w:rsid w:val="005F2263"/>
    <w:rsid w:val="005F37EB"/>
    <w:rsid w:val="005F4F99"/>
    <w:rsid w:val="005F58F0"/>
    <w:rsid w:val="005F78E5"/>
    <w:rsid w:val="00603D29"/>
    <w:rsid w:val="00613DA8"/>
    <w:rsid w:val="0061659D"/>
    <w:rsid w:val="00625476"/>
    <w:rsid w:val="00626721"/>
    <w:rsid w:val="006268AB"/>
    <w:rsid w:val="00631675"/>
    <w:rsid w:val="00634A5B"/>
    <w:rsid w:val="006356AD"/>
    <w:rsid w:val="00642651"/>
    <w:rsid w:val="0064546B"/>
    <w:rsid w:val="00656B23"/>
    <w:rsid w:val="0065731C"/>
    <w:rsid w:val="006576EF"/>
    <w:rsid w:val="00660409"/>
    <w:rsid w:val="00661246"/>
    <w:rsid w:val="00665784"/>
    <w:rsid w:val="006660AA"/>
    <w:rsid w:val="006704FA"/>
    <w:rsid w:val="00670FAA"/>
    <w:rsid w:val="00675C9F"/>
    <w:rsid w:val="006824F2"/>
    <w:rsid w:val="0068295A"/>
    <w:rsid w:val="00682C2A"/>
    <w:rsid w:val="00686443"/>
    <w:rsid w:val="00687358"/>
    <w:rsid w:val="00687D6D"/>
    <w:rsid w:val="006972F3"/>
    <w:rsid w:val="006B1F73"/>
    <w:rsid w:val="006B27E4"/>
    <w:rsid w:val="006B561B"/>
    <w:rsid w:val="006C3620"/>
    <w:rsid w:val="006C75E7"/>
    <w:rsid w:val="006D32CB"/>
    <w:rsid w:val="006D651E"/>
    <w:rsid w:val="006D775E"/>
    <w:rsid w:val="006E4A9C"/>
    <w:rsid w:val="006F0147"/>
    <w:rsid w:val="006F3720"/>
    <w:rsid w:val="0070389A"/>
    <w:rsid w:val="00706188"/>
    <w:rsid w:val="007103DC"/>
    <w:rsid w:val="00715BD6"/>
    <w:rsid w:val="00717B1D"/>
    <w:rsid w:val="00721307"/>
    <w:rsid w:val="00725838"/>
    <w:rsid w:val="00725FE7"/>
    <w:rsid w:val="00732458"/>
    <w:rsid w:val="00737826"/>
    <w:rsid w:val="007510EF"/>
    <w:rsid w:val="00753FE1"/>
    <w:rsid w:val="00757AA4"/>
    <w:rsid w:val="00760D27"/>
    <w:rsid w:val="0076193C"/>
    <w:rsid w:val="00764DB0"/>
    <w:rsid w:val="00770F88"/>
    <w:rsid w:val="00771BD1"/>
    <w:rsid w:val="00774F33"/>
    <w:rsid w:val="00777420"/>
    <w:rsid w:val="00777C63"/>
    <w:rsid w:val="00793467"/>
    <w:rsid w:val="007948D4"/>
    <w:rsid w:val="007A051E"/>
    <w:rsid w:val="007A1EDF"/>
    <w:rsid w:val="007B6CCE"/>
    <w:rsid w:val="007C1BF0"/>
    <w:rsid w:val="007C21E3"/>
    <w:rsid w:val="007C288B"/>
    <w:rsid w:val="007C3218"/>
    <w:rsid w:val="007C6AC3"/>
    <w:rsid w:val="007D0B80"/>
    <w:rsid w:val="007D6464"/>
    <w:rsid w:val="007E7052"/>
    <w:rsid w:val="007F04C9"/>
    <w:rsid w:val="007F1855"/>
    <w:rsid w:val="007F3BEE"/>
    <w:rsid w:val="007F4F46"/>
    <w:rsid w:val="007F7E25"/>
    <w:rsid w:val="00804CAF"/>
    <w:rsid w:val="00805B6A"/>
    <w:rsid w:val="0080664C"/>
    <w:rsid w:val="008109E2"/>
    <w:rsid w:val="008124EF"/>
    <w:rsid w:val="008151F4"/>
    <w:rsid w:val="00817201"/>
    <w:rsid w:val="0081792A"/>
    <w:rsid w:val="00817D84"/>
    <w:rsid w:val="00821E80"/>
    <w:rsid w:val="008226DB"/>
    <w:rsid w:val="00822EF8"/>
    <w:rsid w:val="0082388A"/>
    <w:rsid w:val="00823A91"/>
    <w:rsid w:val="00832139"/>
    <w:rsid w:val="00834915"/>
    <w:rsid w:val="008446C3"/>
    <w:rsid w:val="00852E76"/>
    <w:rsid w:val="00854945"/>
    <w:rsid w:val="008549C8"/>
    <w:rsid w:val="00860199"/>
    <w:rsid w:val="00860B1E"/>
    <w:rsid w:val="00860BAD"/>
    <w:rsid w:val="00860FC0"/>
    <w:rsid w:val="00861826"/>
    <w:rsid w:val="00864189"/>
    <w:rsid w:val="00866A48"/>
    <w:rsid w:val="008678A0"/>
    <w:rsid w:val="00871B26"/>
    <w:rsid w:val="0087282B"/>
    <w:rsid w:val="00873E9E"/>
    <w:rsid w:val="00875CB9"/>
    <w:rsid w:val="00887A0C"/>
    <w:rsid w:val="0089106A"/>
    <w:rsid w:val="00891679"/>
    <w:rsid w:val="00891814"/>
    <w:rsid w:val="00897A66"/>
    <w:rsid w:val="008A603B"/>
    <w:rsid w:val="008A775E"/>
    <w:rsid w:val="008B435C"/>
    <w:rsid w:val="008B77E8"/>
    <w:rsid w:val="008C4556"/>
    <w:rsid w:val="008D496E"/>
    <w:rsid w:val="008E16CC"/>
    <w:rsid w:val="008E2528"/>
    <w:rsid w:val="008E68CB"/>
    <w:rsid w:val="008F1D24"/>
    <w:rsid w:val="008F2FB2"/>
    <w:rsid w:val="008F51B8"/>
    <w:rsid w:val="008F6B9D"/>
    <w:rsid w:val="0090259E"/>
    <w:rsid w:val="00904BA4"/>
    <w:rsid w:val="00921B15"/>
    <w:rsid w:val="009272D0"/>
    <w:rsid w:val="00933066"/>
    <w:rsid w:val="00935BE9"/>
    <w:rsid w:val="00941506"/>
    <w:rsid w:val="00944179"/>
    <w:rsid w:val="0094576C"/>
    <w:rsid w:val="00952030"/>
    <w:rsid w:val="0095347C"/>
    <w:rsid w:val="0095402C"/>
    <w:rsid w:val="00955490"/>
    <w:rsid w:val="009626EB"/>
    <w:rsid w:val="009629A6"/>
    <w:rsid w:val="0096492B"/>
    <w:rsid w:val="009670CE"/>
    <w:rsid w:val="00967D0A"/>
    <w:rsid w:val="00976FB3"/>
    <w:rsid w:val="009807D7"/>
    <w:rsid w:val="009823C7"/>
    <w:rsid w:val="0098256B"/>
    <w:rsid w:val="00983465"/>
    <w:rsid w:val="00986031"/>
    <w:rsid w:val="0099535D"/>
    <w:rsid w:val="009B0307"/>
    <w:rsid w:val="009B0558"/>
    <w:rsid w:val="009B1307"/>
    <w:rsid w:val="009B5732"/>
    <w:rsid w:val="009C18F5"/>
    <w:rsid w:val="009C3B00"/>
    <w:rsid w:val="009C6B38"/>
    <w:rsid w:val="009E329B"/>
    <w:rsid w:val="009E391B"/>
    <w:rsid w:val="009E60A1"/>
    <w:rsid w:val="009F0600"/>
    <w:rsid w:val="00A00BD8"/>
    <w:rsid w:val="00A0756A"/>
    <w:rsid w:val="00A07BE5"/>
    <w:rsid w:val="00A10A1D"/>
    <w:rsid w:val="00A115B1"/>
    <w:rsid w:val="00A14E53"/>
    <w:rsid w:val="00A1571A"/>
    <w:rsid w:val="00A15815"/>
    <w:rsid w:val="00A20AE1"/>
    <w:rsid w:val="00A21ECD"/>
    <w:rsid w:val="00A22D22"/>
    <w:rsid w:val="00A26C7B"/>
    <w:rsid w:val="00A31E1F"/>
    <w:rsid w:val="00A409AE"/>
    <w:rsid w:val="00A41114"/>
    <w:rsid w:val="00A4268E"/>
    <w:rsid w:val="00A44508"/>
    <w:rsid w:val="00A47CE4"/>
    <w:rsid w:val="00A51ABF"/>
    <w:rsid w:val="00A54030"/>
    <w:rsid w:val="00A5702E"/>
    <w:rsid w:val="00A57EE3"/>
    <w:rsid w:val="00A651C2"/>
    <w:rsid w:val="00A661F2"/>
    <w:rsid w:val="00A8200F"/>
    <w:rsid w:val="00A93A00"/>
    <w:rsid w:val="00A948BA"/>
    <w:rsid w:val="00A9539E"/>
    <w:rsid w:val="00A96C99"/>
    <w:rsid w:val="00AA10A3"/>
    <w:rsid w:val="00AA4811"/>
    <w:rsid w:val="00AA4847"/>
    <w:rsid w:val="00AA658A"/>
    <w:rsid w:val="00AA6CE7"/>
    <w:rsid w:val="00AB1A52"/>
    <w:rsid w:val="00AB552E"/>
    <w:rsid w:val="00AB73E1"/>
    <w:rsid w:val="00AB73FB"/>
    <w:rsid w:val="00AC42E1"/>
    <w:rsid w:val="00AC4E12"/>
    <w:rsid w:val="00AC529C"/>
    <w:rsid w:val="00AC6B82"/>
    <w:rsid w:val="00AD013E"/>
    <w:rsid w:val="00AD141F"/>
    <w:rsid w:val="00AD2C07"/>
    <w:rsid w:val="00AE2FDE"/>
    <w:rsid w:val="00AE528E"/>
    <w:rsid w:val="00AE57C5"/>
    <w:rsid w:val="00AE7643"/>
    <w:rsid w:val="00AF2F04"/>
    <w:rsid w:val="00AF63B0"/>
    <w:rsid w:val="00AF7C77"/>
    <w:rsid w:val="00B00636"/>
    <w:rsid w:val="00B03793"/>
    <w:rsid w:val="00B05187"/>
    <w:rsid w:val="00B15CF9"/>
    <w:rsid w:val="00B16E18"/>
    <w:rsid w:val="00B26E3E"/>
    <w:rsid w:val="00B27C18"/>
    <w:rsid w:val="00B27E33"/>
    <w:rsid w:val="00B3003C"/>
    <w:rsid w:val="00B3025C"/>
    <w:rsid w:val="00B333F4"/>
    <w:rsid w:val="00B51978"/>
    <w:rsid w:val="00B556D6"/>
    <w:rsid w:val="00B570D0"/>
    <w:rsid w:val="00B6262C"/>
    <w:rsid w:val="00B631ED"/>
    <w:rsid w:val="00B63841"/>
    <w:rsid w:val="00B6384A"/>
    <w:rsid w:val="00B70DD5"/>
    <w:rsid w:val="00B72014"/>
    <w:rsid w:val="00B800D2"/>
    <w:rsid w:val="00B825B0"/>
    <w:rsid w:val="00B8771A"/>
    <w:rsid w:val="00B87E8D"/>
    <w:rsid w:val="00B91019"/>
    <w:rsid w:val="00B91567"/>
    <w:rsid w:val="00B91984"/>
    <w:rsid w:val="00BA2ADF"/>
    <w:rsid w:val="00BA4991"/>
    <w:rsid w:val="00BA718F"/>
    <w:rsid w:val="00BB3B8C"/>
    <w:rsid w:val="00BC076C"/>
    <w:rsid w:val="00BD53DE"/>
    <w:rsid w:val="00BD6EBD"/>
    <w:rsid w:val="00BE417E"/>
    <w:rsid w:val="00BE4656"/>
    <w:rsid w:val="00BF2E65"/>
    <w:rsid w:val="00BF4383"/>
    <w:rsid w:val="00BF5088"/>
    <w:rsid w:val="00C0750F"/>
    <w:rsid w:val="00C1332C"/>
    <w:rsid w:val="00C14106"/>
    <w:rsid w:val="00C16D06"/>
    <w:rsid w:val="00C17616"/>
    <w:rsid w:val="00C21073"/>
    <w:rsid w:val="00C23697"/>
    <w:rsid w:val="00C2663C"/>
    <w:rsid w:val="00C3365B"/>
    <w:rsid w:val="00C36D0F"/>
    <w:rsid w:val="00C42DF0"/>
    <w:rsid w:val="00C502FB"/>
    <w:rsid w:val="00C51032"/>
    <w:rsid w:val="00C56F51"/>
    <w:rsid w:val="00C57282"/>
    <w:rsid w:val="00C60862"/>
    <w:rsid w:val="00C62E2B"/>
    <w:rsid w:val="00C631DA"/>
    <w:rsid w:val="00C63BC6"/>
    <w:rsid w:val="00C659A6"/>
    <w:rsid w:val="00C66E7B"/>
    <w:rsid w:val="00C72890"/>
    <w:rsid w:val="00C73658"/>
    <w:rsid w:val="00C73B2F"/>
    <w:rsid w:val="00C7744B"/>
    <w:rsid w:val="00C8054F"/>
    <w:rsid w:val="00C80870"/>
    <w:rsid w:val="00C829F1"/>
    <w:rsid w:val="00C86BDF"/>
    <w:rsid w:val="00C9087E"/>
    <w:rsid w:val="00C92D72"/>
    <w:rsid w:val="00C93111"/>
    <w:rsid w:val="00C97D99"/>
    <w:rsid w:val="00CA2E12"/>
    <w:rsid w:val="00CA35CE"/>
    <w:rsid w:val="00CA5CE3"/>
    <w:rsid w:val="00CA7449"/>
    <w:rsid w:val="00CB0B18"/>
    <w:rsid w:val="00CB384C"/>
    <w:rsid w:val="00CB39EF"/>
    <w:rsid w:val="00CB470F"/>
    <w:rsid w:val="00CB7AB4"/>
    <w:rsid w:val="00CC273D"/>
    <w:rsid w:val="00CD4BA8"/>
    <w:rsid w:val="00CE3BC2"/>
    <w:rsid w:val="00CE67F4"/>
    <w:rsid w:val="00CF1BEE"/>
    <w:rsid w:val="00D00CEE"/>
    <w:rsid w:val="00D03472"/>
    <w:rsid w:val="00D04B0A"/>
    <w:rsid w:val="00D159CA"/>
    <w:rsid w:val="00D161DE"/>
    <w:rsid w:val="00D3093B"/>
    <w:rsid w:val="00D30DE1"/>
    <w:rsid w:val="00D324F1"/>
    <w:rsid w:val="00D34E3A"/>
    <w:rsid w:val="00D36EC8"/>
    <w:rsid w:val="00D37176"/>
    <w:rsid w:val="00D4381D"/>
    <w:rsid w:val="00D5405B"/>
    <w:rsid w:val="00D6016F"/>
    <w:rsid w:val="00D61127"/>
    <w:rsid w:val="00D611DE"/>
    <w:rsid w:val="00D629D3"/>
    <w:rsid w:val="00D62C30"/>
    <w:rsid w:val="00D66D62"/>
    <w:rsid w:val="00D67FCE"/>
    <w:rsid w:val="00D73AD4"/>
    <w:rsid w:val="00D75B6D"/>
    <w:rsid w:val="00D75CFD"/>
    <w:rsid w:val="00D827E7"/>
    <w:rsid w:val="00D834EF"/>
    <w:rsid w:val="00D83C4B"/>
    <w:rsid w:val="00D9311F"/>
    <w:rsid w:val="00DA3039"/>
    <w:rsid w:val="00DA4157"/>
    <w:rsid w:val="00DA7753"/>
    <w:rsid w:val="00DB2316"/>
    <w:rsid w:val="00DB2591"/>
    <w:rsid w:val="00DD1145"/>
    <w:rsid w:val="00DD125A"/>
    <w:rsid w:val="00DD249A"/>
    <w:rsid w:val="00DD37BC"/>
    <w:rsid w:val="00DD7CC3"/>
    <w:rsid w:val="00DE1402"/>
    <w:rsid w:val="00DE3F0A"/>
    <w:rsid w:val="00DF4866"/>
    <w:rsid w:val="00E0111B"/>
    <w:rsid w:val="00E02C64"/>
    <w:rsid w:val="00E05333"/>
    <w:rsid w:val="00E064AD"/>
    <w:rsid w:val="00E0697B"/>
    <w:rsid w:val="00E1012D"/>
    <w:rsid w:val="00E13289"/>
    <w:rsid w:val="00E14739"/>
    <w:rsid w:val="00E15D8B"/>
    <w:rsid w:val="00E166EB"/>
    <w:rsid w:val="00E20DD4"/>
    <w:rsid w:val="00E328C3"/>
    <w:rsid w:val="00E36289"/>
    <w:rsid w:val="00E375B0"/>
    <w:rsid w:val="00E37F42"/>
    <w:rsid w:val="00E40C4E"/>
    <w:rsid w:val="00E5133C"/>
    <w:rsid w:val="00E52477"/>
    <w:rsid w:val="00E535CB"/>
    <w:rsid w:val="00E55ED4"/>
    <w:rsid w:val="00E57738"/>
    <w:rsid w:val="00E57937"/>
    <w:rsid w:val="00E6107D"/>
    <w:rsid w:val="00E64AF6"/>
    <w:rsid w:val="00E664EA"/>
    <w:rsid w:val="00E7098A"/>
    <w:rsid w:val="00E70E80"/>
    <w:rsid w:val="00E737B7"/>
    <w:rsid w:val="00E74720"/>
    <w:rsid w:val="00E75D8D"/>
    <w:rsid w:val="00E75DC7"/>
    <w:rsid w:val="00E761E8"/>
    <w:rsid w:val="00E77B0A"/>
    <w:rsid w:val="00E84F34"/>
    <w:rsid w:val="00E9015B"/>
    <w:rsid w:val="00E962B9"/>
    <w:rsid w:val="00E9731E"/>
    <w:rsid w:val="00EA4877"/>
    <w:rsid w:val="00EA4CD2"/>
    <w:rsid w:val="00EA72CC"/>
    <w:rsid w:val="00EA7771"/>
    <w:rsid w:val="00EB175F"/>
    <w:rsid w:val="00EB5BFC"/>
    <w:rsid w:val="00EB7FC6"/>
    <w:rsid w:val="00EC20BA"/>
    <w:rsid w:val="00EC4BEC"/>
    <w:rsid w:val="00EC6B50"/>
    <w:rsid w:val="00EC7C2C"/>
    <w:rsid w:val="00ED501D"/>
    <w:rsid w:val="00EE099A"/>
    <w:rsid w:val="00EE36E0"/>
    <w:rsid w:val="00EE3EF5"/>
    <w:rsid w:val="00EE59B1"/>
    <w:rsid w:val="00EF3A0B"/>
    <w:rsid w:val="00EF45A7"/>
    <w:rsid w:val="00F004F7"/>
    <w:rsid w:val="00F02CD7"/>
    <w:rsid w:val="00F05056"/>
    <w:rsid w:val="00F056BC"/>
    <w:rsid w:val="00F06712"/>
    <w:rsid w:val="00F06D83"/>
    <w:rsid w:val="00F10744"/>
    <w:rsid w:val="00F16437"/>
    <w:rsid w:val="00F20398"/>
    <w:rsid w:val="00F2289C"/>
    <w:rsid w:val="00F234D7"/>
    <w:rsid w:val="00F23A04"/>
    <w:rsid w:val="00F2515F"/>
    <w:rsid w:val="00F2599D"/>
    <w:rsid w:val="00F25CA4"/>
    <w:rsid w:val="00F26B0F"/>
    <w:rsid w:val="00F30326"/>
    <w:rsid w:val="00F3238D"/>
    <w:rsid w:val="00F33915"/>
    <w:rsid w:val="00F33945"/>
    <w:rsid w:val="00F34C82"/>
    <w:rsid w:val="00F360B8"/>
    <w:rsid w:val="00F4631B"/>
    <w:rsid w:val="00F508AE"/>
    <w:rsid w:val="00F50BFB"/>
    <w:rsid w:val="00F51002"/>
    <w:rsid w:val="00F52077"/>
    <w:rsid w:val="00F552A1"/>
    <w:rsid w:val="00F5726F"/>
    <w:rsid w:val="00F57ED1"/>
    <w:rsid w:val="00F63C18"/>
    <w:rsid w:val="00F64369"/>
    <w:rsid w:val="00F64849"/>
    <w:rsid w:val="00F67E58"/>
    <w:rsid w:val="00F7099F"/>
    <w:rsid w:val="00F71054"/>
    <w:rsid w:val="00F71258"/>
    <w:rsid w:val="00F7280C"/>
    <w:rsid w:val="00F77FFD"/>
    <w:rsid w:val="00F8023D"/>
    <w:rsid w:val="00F87C16"/>
    <w:rsid w:val="00F90FAB"/>
    <w:rsid w:val="00F94FF6"/>
    <w:rsid w:val="00FA01C6"/>
    <w:rsid w:val="00FA2D54"/>
    <w:rsid w:val="00FA47EB"/>
    <w:rsid w:val="00FA60A7"/>
    <w:rsid w:val="00FB02C6"/>
    <w:rsid w:val="00FB5E91"/>
    <w:rsid w:val="00FB7571"/>
    <w:rsid w:val="00FC1283"/>
    <w:rsid w:val="00FD4A5A"/>
    <w:rsid w:val="00FD4DF2"/>
    <w:rsid w:val="00FE740B"/>
    <w:rsid w:val="00FF1CAE"/>
    <w:rsid w:val="00FF3328"/>
    <w:rsid w:val="013B08E9"/>
    <w:rsid w:val="085D4941"/>
    <w:rsid w:val="10D316E1"/>
    <w:rsid w:val="13901621"/>
    <w:rsid w:val="13B54F4E"/>
    <w:rsid w:val="166A2A37"/>
    <w:rsid w:val="16CD72EB"/>
    <w:rsid w:val="17F95D60"/>
    <w:rsid w:val="1A377A28"/>
    <w:rsid w:val="1E9B5655"/>
    <w:rsid w:val="277F2F2D"/>
    <w:rsid w:val="28EF6FB8"/>
    <w:rsid w:val="299C03B8"/>
    <w:rsid w:val="2F75044C"/>
    <w:rsid w:val="312A3AB4"/>
    <w:rsid w:val="366D17BD"/>
    <w:rsid w:val="392D61B6"/>
    <w:rsid w:val="3C615C0D"/>
    <w:rsid w:val="3EC0038D"/>
    <w:rsid w:val="3FEE7DCA"/>
    <w:rsid w:val="470F779F"/>
    <w:rsid w:val="4A84479A"/>
    <w:rsid w:val="575121F5"/>
    <w:rsid w:val="5AFC359D"/>
    <w:rsid w:val="5B317FE4"/>
    <w:rsid w:val="5CA50B68"/>
    <w:rsid w:val="5F693B22"/>
    <w:rsid w:val="607056C7"/>
    <w:rsid w:val="646709F5"/>
    <w:rsid w:val="663B6A3C"/>
    <w:rsid w:val="6810341B"/>
    <w:rsid w:val="6DE221A6"/>
    <w:rsid w:val="6E6C649D"/>
    <w:rsid w:val="6F6711DA"/>
    <w:rsid w:val="714772F4"/>
    <w:rsid w:val="718D78F3"/>
    <w:rsid w:val="74944B55"/>
    <w:rsid w:val="79595124"/>
    <w:rsid w:val="79F05778"/>
    <w:rsid w:val="7B9559F0"/>
    <w:rsid w:val="7CF210D1"/>
    <w:rsid w:val="7DB94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44A4AD"/>
  <w15:docId w15:val="{97A81913-3FDE-4189-BA89-6DFA3350F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Mangal"/>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1E4E"/>
    <w:rPr>
      <w:sz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Footer">
    <w:name w:val="footer"/>
    <w:basedOn w:val="Normal"/>
    <w:rsid w:val="004E1E4E"/>
    <w:pPr>
      <w:tabs>
        <w:tab w:val="center" w:pos="4153"/>
        <w:tab w:val="right" w:pos="8306"/>
      </w:tabs>
    </w:pPr>
  </w:style>
  <w:style w:type="paragraph" w:styleId="Header">
    <w:name w:val="header"/>
    <w:basedOn w:val="Normal"/>
    <w:rsid w:val="004E1E4E"/>
    <w:pPr>
      <w:tabs>
        <w:tab w:val="center" w:pos="4153"/>
        <w:tab w:val="right" w:pos="8306"/>
      </w:tabs>
    </w:pPr>
  </w:style>
  <w:style w:type="table" w:styleId="TableGrid">
    <w:name w:val="Table Grid"/>
    <w:basedOn w:val="TableNormal"/>
    <w:uiPriority w:val="59"/>
    <w:rsid w:val="004E1E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Title">
    <w:name w:val="Title"/>
    <w:basedOn w:val="Normal"/>
    <w:qFormat/>
    <w:rsid w:val="004E1E4E"/>
    <w:pPr>
      <w:jc w:val="center"/>
    </w:pPr>
    <w:rPr>
      <w:b/>
      <w:bCs/>
      <w:szCs w:val="24"/>
      <w:lang w:bidi="ar-SA"/>
    </w:rPr>
  </w:style>
  <w:style w:type="paragraph" w:styleId="HTMLPreformatted">
    <w:name w:val="HTML Preformatted"/>
    <w:basedOn w:val="Normal"/>
    <w:link w:val="HTMLPreformattedChar"/>
    <w:uiPriority w:val="99"/>
    <w:unhideWhenUsed/>
    <w:rsid w:val="00C77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bidi="ar-SA"/>
    </w:rPr>
  </w:style>
  <w:style w:type="character" w:customStyle="1" w:styleId="HTMLPreformattedChar">
    <w:name w:val="HTML Preformatted Char"/>
    <w:basedOn w:val="DefaultParagraphFont"/>
    <w:link w:val="HTMLPreformatted"/>
    <w:uiPriority w:val="99"/>
    <w:rsid w:val="00C7744B"/>
    <w:rPr>
      <w:rFonts w:ascii="Courier New" w:hAnsi="Courier New" w:cs="Courier New"/>
    </w:rPr>
  </w:style>
  <w:style w:type="paragraph" w:styleId="ListParagraph">
    <w:name w:val="List Paragraph"/>
    <w:basedOn w:val="Normal"/>
    <w:uiPriority w:val="34"/>
    <w:qFormat/>
    <w:rsid w:val="00852E76"/>
    <w:pPr>
      <w:spacing w:after="200" w:line="276" w:lineRule="auto"/>
      <w:ind w:left="720"/>
      <w:contextualSpacing/>
    </w:pPr>
    <w:rPr>
      <w:rFonts w:ascii="Calibri" w:eastAsia="Calibri" w:hAnsi="Calibri" w:cs="Times New Roman"/>
      <w:sz w:val="22"/>
      <w:szCs w:val="22"/>
      <w:lang w:bidi="ar-SA"/>
    </w:rPr>
  </w:style>
  <w:style w:type="character" w:styleId="IntenseReference">
    <w:name w:val="Intense Reference"/>
    <w:basedOn w:val="DefaultParagraphFont"/>
    <w:uiPriority w:val="32"/>
    <w:qFormat/>
    <w:rsid w:val="002F078A"/>
    <w:rPr>
      <w:b/>
      <w:bCs/>
      <w:smallCaps/>
      <w:color w:val="C0504D"/>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920871">
      <w:bodyDiv w:val="1"/>
      <w:marLeft w:val="0"/>
      <w:marRight w:val="0"/>
      <w:marTop w:val="0"/>
      <w:marBottom w:val="0"/>
      <w:divBdr>
        <w:top w:val="none" w:sz="0" w:space="0" w:color="auto"/>
        <w:left w:val="none" w:sz="0" w:space="0" w:color="auto"/>
        <w:bottom w:val="none" w:sz="0" w:space="0" w:color="auto"/>
        <w:right w:val="none" w:sz="0" w:space="0" w:color="auto"/>
      </w:divBdr>
    </w:div>
    <w:div w:id="214612003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DU\msr\ipc\first_int\Intnernal%20Examin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E30CC98-6B86-497C-8173-9850D1539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Intnernal Examination template.dot</Template>
  <TotalTime>1</TotalTime>
  <Pages>2</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Examination</vt:lpstr>
    </vt:vector>
  </TitlesOfParts>
  <Company>IIT Delhi</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Examination</dc:title>
  <dc:creator>WinXP</dc:creator>
  <cp:lastModifiedBy>faltu tp</cp:lastModifiedBy>
  <cp:revision>3</cp:revision>
  <cp:lastPrinted>2025-01-01T10:12:00Z</cp:lastPrinted>
  <dcterms:created xsi:type="dcterms:W3CDTF">2025-03-03T18:16:00Z</dcterms:created>
  <dcterms:modified xsi:type="dcterms:W3CDTF">2025-03-03T18:16:00Z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93299BB24E39471DB112FD2A645EC22A</vt:lpwstr>
  </property>
</Properties>
</file>